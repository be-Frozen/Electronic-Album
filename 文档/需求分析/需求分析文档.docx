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17A4C" w14:textId="77777777" w:rsidR="00BF292F" w:rsidRDefault="00BF292F" w:rsidP="006555DA">
      <w:pPr>
        <w:jc w:val="center"/>
        <w:rPr>
          <w:rFonts w:ascii="隶书" w:eastAsia="隶书"/>
          <w:b/>
          <w:sz w:val="48"/>
          <w:szCs w:val="48"/>
        </w:rPr>
      </w:pPr>
    </w:p>
    <w:p w14:paraId="453D80B0" w14:textId="77777777" w:rsidR="006555DA" w:rsidRPr="00BF292F" w:rsidRDefault="006555DA" w:rsidP="006555DA">
      <w:pPr>
        <w:jc w:val="center"/>
        <w:rPr>
          <w:rFonts w:ascii="隶书" w:eastAsia="隶书"/>
          <w:b/>
          <w:sz w:val="52"/>
          <w:szCs w:val="52"/>
        </w:rPr>
      </w:pPr>
      <w:r w:rsidRPr="00BF292F">
        <w:rPr>
          <w:rFonts w:ascii="隶书" w:eastAsia="隶书" w:hint="eastAsia"/>
          <w:b/>
          <w:sz w:val="52"/>
          <w:szCs w:val="52"/>
        </w:rPr>
        <w:t xml:space="preserve">南 京 师 </w:t>
      </w:r>
      <w:proofErr w:type="gramStart"/>
      <w:r w:rsidRPr="00BF292F">
        <w:rPr>
          <w:rFonts w:ascii="隶书" w:eastAsia="隶书" w:hint="eastAsia"/>
          <w:b/>
          <w:sz w:val="52"/>
          <w:szCs w:val="52"/>
        </w:rPr>
        <w:t>范</w:t>
      </w:r>
      <w:proofErr w:type="gramEnd"/>
      <w:r w:rsidRPr="00BF292F">
        <w:rPr>
          <w:rFonts w:ascii="隶书" w:eastAsia="隶书" w:hint="eastAsia"/>
          <w:b/>
          <w:sz w:val="52"/>
          <w:szCs w:val="52"/>
        </w:rPr>
        <w:t xml:space="preserve"> 大 学</w:t>
      </w:r>
    </w:p>
    <w:p w14:paraId="637EB9ED" w14:textId="77777777" w:rsidR="006555DA" w:rsidRDefault="006555DA" w:rsidP="006555DA">
      <w:pPr>
        <w:jc w:val="center"/>
        <w:rPr>
          <w:rFonts w:ascii="隶书" w:eastAsia="隶书"/>
          <w:b/>
          <w:sz w:val="18"/>
          <w:szCs w:val="18"/>
        </w:rPr>
      </w:pPr>
    </w:p>
    <w:p w14:paraId="0FAF98B6" w14:textId="77777777" w:rsidR="00BF292F" w:rsidRPr="00DE6BC9" w:rsidRDefault="006555DA" w:rsidP="00BF292F">
      <w:pPr>
        <w:jc w:val="center"/>
        <w:rPr>
          <w:rFonts w:ascii="楷体" w:eastAsia="楷体" w:hAnsi="楷体"/>
          <w:b/>
          <w:bCs/>
          <w:sz w:val="52"/>
          <w:szCs w:val="52"/>
        </w:rPr>
      </w:pPr>
      <w:r w:rsidRPr="00DE6BC9">
        <w:rPr>
          <w:rFonts w:ascii="楷体" w:eastAsia="楷体" w:hAnsi="楷体" w:hint="eastAsia"/>
          <w:b/>
          <w:bCs/>
          <w:sz w:val="52"/>
          <w:szCs w:val="52"/>
        </w:rPr>
        <w:t>《</w:t>
      </w:r>
      <w:r w:rsidR="006E38CF" w:rsidRPr="00DE6BC9">
        <w:rPr>
          <w:rFonts w:ascii="楷体" w:eastAsia="楷体" w:hAnsi="楷体" w:hint="eastAsia"/>
          <w:b/>
          <w:bCs/>
          <w:sz w:val="52"/>
          <w:szCs w:val="52"/>
        </w:rPr>
        <w:t>软件工程</w:t>
      </w:r>
      <w:r w:rsidRPr="00DE6BC9">
        <w:rPr>
          <w:rFonts w:ascii="楷体" w:eastAsia="楷体" w:hAnsi="楷体" w:hint="eastAsia"/>
          <w:b/>
          <w:bCs/>
          <w:sz w:val="52"/>
          <w:szCs w:val="52"/>
        </w:rPr>
        <w:t>》</w:t>
      </w:r>
      <w:r w:rsidR="00533C0B">
        <w:rPr>
          <w:rFonts w:ascii="楷体" w:eastAsia="楷体" w:hAnsi="楷体" w:hint="eastAsia"/>
          <w:b/>
          <w:sz w:val="52"/>
          <w:szCs w:val="72"/>
        </w:rPr>
        <w:t>实验报告</w:t>
      </w:r>
    </w:p>
    <w:p w14:paraId="5E8228E6" w14:textId="77777777" w:rsidR="006555DA" w:rsidRDefault="006555DA" w:rsidP="006555DA">
      <w:pPr>
        <w:jc w:val="center"/>
        <w:rPr>
          <w:rFonts w:ascii="楷体" w:eastAsia="楷体" w:hAnsi="楷体"/>
          <w:b/>
          <w:sz w:val="52"/>
          <w:szCs w:val="72"/>
        </w:rPr>
      </w:pPr>
    </w:p>
    <w:p w14:paraId="4267F4E4" w14:textId="77777777" w:rsidR="006555DA" w:rsidRDefault="006555DA" w:rsidP="006555DA">
      <w:pPr>
        <w:jc w:val="center"/>
        <w:rPr>
          <w:rFonts w:ascii="楷体" w:eastAsia="楷体" w:hAnsi="楷体"/>
          <w:b/>
          <w:sz w:val="48"/>
          <w:szCs w:val="72"/>
        </w:rPr>
      </w:pPr>
    </w:p>
    <w:p w14:paraId="292AB9E7" w14:textId="77777777" w:rsidR="006555DA" w:rsidRDefault="006555DA" w:rsidP="006555DA">
      <w:pPr>
        <w:jc w:val="center"/>
      </w:pPr>
      <w:r>
        <w:rPr>
          <w:noProof/>
        </w:rPr>
        <w:drawing>
          <wp:inline distT="0" distB="0" distL="114300" distR="114300" wp14:anchorId="6C02DCFA" wp14:editId="44E4492C">
            <wp:extent cx="1838960" cy="1905635"/>
            <wp:effectExtent l="0" t="0" r="5080" b="14605"/>
            <wp:docPr id="1" name="图片 1" descr="校标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标-2"/>
                    <pic:cNvPicPr>
                      <a:picLocks noChangeAspect="1"/>
                    </pic:cNvPicPr>
                  </pic:nvPicPr>
                  <pic:blipFill>
                    <a:blip r:embed="rId8">
                      <a:lum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190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72A9C0C" w14:textId="77777777" w:rsidR="006555DA" w:rsidRDefault="006555DA" w:rsidP="006555DA">
      <w:pPr>
        <w:jc w:val="center"/>
      </w:pPr>
    </w:p>
    <w:p w14:paraId="68B15CFC" w14:textId="77777777" w:rsidR="00BF292F" w:rsidRDefault="00BF292F" w:rsidP="006555DA">
      <w:pPr>
        <w:jc w:val="center"/>
      </w:pPr>
    </w:p>
    <w:p w14:paraId="77492D93" w14:textId="77777777" w:rsidR="006555DA" w:rsidRDefault="006555DA" w:rsidP="006555DA">
      <w:pPr>
        <w:jc w:val="center"/>
      </w:pPr>
    </w:p>
    <w:p w14:paraId="4D664E2C" w14:textId="77777777" w:rsidR="006555DA" w:rsidRDefault="006555DA" w:rsidP="00BF292F">
      <w:pPr>
        <w:ind w:firstLineChars="246" w:firstLine="790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 w:hint="eastAsia"/>
          <w:b/>
          <w:sz w:val="32"/>
          <w:szCs w:val="32"/>
        </w:rPr>
        <w:t>题    目：</w:t>
      </w:r>
      <w:r w:rsidR="00BF292F"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 w:rsidR="00254A24">
        <w:rPr>
          <w:rFonts w:ascii="黑体" w:eastAsia="黑体"/>
          <w:b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b/>
          <w:sz w:val="32"/>
          <w:szCs w:val="32"/>
          <w:u w:val="single"/>
        </w:rPr>
        <w:t>电子相册</w:t>
      </w:r>
      <w:r w:rsidR="00BF292F">
        <w:rPr>
          <w:rFonts w:ascii="黑体" w:eastAsia="黑体" w:hint="eastAsia"/>
          <w:b/>
          <w:sz w:val="32"/>
          <w:szCs w:val="32"/>
          <w:u w:val="single"/>
        </w:rPr>
        <w:t xml:space="preserve">系统面向对象需求分析 </w:t>
      </w:r>
      <w:r w:rsidR="00DC1F67">
        <w:rPr>
          <w:rFonts w:ascii="黑体" w:eastAsia="黑体"/>
          <w:b/>
          <w:sz w:val="32"/>
          <w:szCs w:val="32"/>
          <w:u w:val="single"/>
        </w:rPr>
        <w:t xml:space="preserve"> </w:t>
      </w:r>
      <w:r w:rsidR="00BF292F">
        <w:rPr>
          <w:rFonts w:ascii="黑体" w:eastAsia="黑体" w:hint="eastAsia"/>
          <w:b/>
          <w:sz w:val="32"/>
          <w:szCs w:val="32"/>
          <w:u w:val="single"/>
        </w:rPr>
        <w:t xml:space="preserve">   </w:t>
      </w:r>
    </w:p>
    <w:p w14:paraId="68D1CBDE" w14:textId="77777777" w:rsidR="006555DA" w:rsidRDefault="006555DA" w:rsidP="006555DA">
      <w:pPr>
        <w:ind w:firstLineChars="246" w:firstLine="790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 w:hint="eastAsia"/>
          <w:b/>
          <w:sz w:val="32"/>
          <w:szCs w:val="32"/>
        </w:rPr>
        <w:t>学    院：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</w:t>
      </w:r>
      <w:r w:rsidR="00BF292F">
        <w:rPr>
          <w:rFonts w:ascii="黑体" w:eastAsia="黑体" w:hint="eastAsia"/>
          <w:b/>
          <w:sz w:val="32"/>
          <w:szCs w:val="32"/>
          <w:u w:val="single"/>
        </w:rPr>
        <w:t xml:space="preserve">  </w:t>
      </w:r>
      <w:r>
        <w:rPr>
          <w:rFonts w:ascii="黑体" w:eastAsia="黑体" w:hint="eastAsia"/>
          <w:b/>
          <w:sz w:val="32"/>
          <w:szCs w:val="32"/>
          <w:u w:val="single"/>
        </w:rPr>
        <w:t>计算机与</w:t>
      </w:r>
      <w:r w:rsidR="000033BD">
        <w:rPr>
          <w:rFonts w:ascii="黑体" w:eastAsia="黑体" w:hint="eastAsia"/>
          <w:b/>
          <w:sz w:val="32"/>
          <w:szCs w:val="32"/>
          <w:u w:val="single"/>
        </w:rPr>
        <w:t>电子信息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学院      </w:t>
      </w:r>
      <w:r w:rsidR="00BF292F"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</w:t>
      </w:r>
    </w:p>
    <w:p w14:paraId="5386F457" w14:textId="77777777" w:rsidR="006555DA" w:rsidRDefault="006555DA" w:rsidP="006555DA">
      <w:pPr>
        <w:ind w:firstLineChars="246" w:firstLine="790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 w:hint="eastAsia"/>
          <w:b/>
          <w:sz w:val="32"/>
          <w:szCs w:val="32"/>
        </w:rPr>
        <w:t>专    业：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 </w:t>
      </w:r>
      <w:r w:rsidR="00BF292F">
        <w:rPr>
          <w:rFonts w:ascii="黑体" w:eastAsia="黑体" w:hint="eastAsia"/>
          <w:b/>
          <w:sz w:val="32"/>
          <w:szCs w:val="32"/>
          <w:u w:val="single"/>
        </w:rPr>
        <w:t xml:space="preserve">  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计算机科学与技术          </w:t>
      </w:r>
    </w:p>
    <w:p w14:paraId="7B588EA2" w14:textId="02A9621A" w:rsidR="006555DA" w:rsidRDefault="00BF292F" w:rsidP="00BF292F">
      <w:pPr>
        <w:ind w:firstLineChars="246" w:firstLine="790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 w:hint="eastAsia"/>
          <w:b/>
          <w:sz w:val="32"/>
          <w:szCs w:val="32"/>
        </w:rPr>
        <w:t>小组成员</w:t>
      </w:r>
      <w:r w:rsidR="006555DA">
        <w:rPr>
          <w:rFonts w:ascii="黑体" w:eastAsia="黑体" w:hint="eastAsia"/>
          <w:b/>
          <w:sz w:val="32"/>
          <w:szCs w:val="32"/>
        </w:rPr>
        <w:t>：</w:t>
      </w:r>
      <w:r w:rsidR="006555DA"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 w:rsidR="00EA1439">
        <w:rPr>
          <w:rFonts w:ascii="黑体" w:eastAsia="黑体" w:hint="eastAsia"/>
          <w:b/>
          <w:sz w:val="32"/>
          <w:szCs w:val="32"/>
          <w:u w:val="single"/>
        </w:rPr>
        <w:t xml:space="preserve">陈国栋 费超 张美晗 </w:t>
      </w:r>
      <w:proofErr w:type="gramStart"/>
      <w:r w:rsidR="00EA1439">
        <w:rPr>
          <w:rFonts w:ascii="黑体" w:eastAsia="黑体" w:hint="eastAsia"/>
          <w:b/>
          <w:sz w:val="32"/>
          <w:szCs w:val="32"/>
          <w:u w:val="single"/>
        </w:rPr>
        <w:t>刁</w:t>
      </w:r>
      <w:proofErr w:type="gramEnd"/>
      <w:r w:rsidR="00EA1439">
        <w:rPr>
          <w:rFonts w:ascii="黑体" w:eastAsia="黑体" w:hint="eastAsia"/>
          <w:b/>
          <w:sz w:val="32"/>
          <w:szCs w:val="32"/>
          <w:u w:val="single"/>
        </w:rPr>
        <w:t>骕 程冬阳 俞樾</w:t>
      </w:r>
      <w:r w:rsidR="006555DA">
        <w:rPr>
          <w:rFonts w:ascii="黑体" w:eastAsia="黑体" w:hint="eastAsia"/>
          <w:b/>
          <w:sz w:val="32"/>
          <w:szCs w:val="32"/>
          <w:u w:val="single"/>
        </w:rPr>
        <w:t xml:space="preserve">          </w:t>
      </w:r>
      <w:r w:rsidR="00852516">
        <w:rPr>
          <w:rFonts w:ascii="黑体" w:eastAsia="黑体"/>
          <w:b/>
          <w:sz w:val="32"/>
          <w:szCs w:val="32"/>
          <w:u w:val="single"/>
        </w:rPr>
        <w:t xml:space="preserve">                    </w:t>
      </w:r>
      <w:r w:rsidR="006555DA">
        <w:rPr>
          <w:rFonts w:ascii="黑体" w:eastAsia="黑体" w:hint="eastAsia"/>
          <w:b/>
          <w:sz w:val="32"/>
          <w:szCs w:val="32"/>
          <w:u w:val="single"/>
        </w:rPr>
        <w:t xml:space="preserve">  </w:t>
      </w:r>
    </w:p>
    <w:p w14:paraId="0F64E5AD" w14:textId="250E27BD" w:rsidR="006555DA" w:rsidRDefault="00BF292F" w:rsidP="006555DA">
      <w:pPr>
        <w:ind w:firstLineChars="245" w:firstLine="787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 w:hint="eastAsia"/>
          <w:b/>
          <w:sz w:val="32"/>
          <w:szCs w:val="32"/>
        </w:rPr>
        <w:t>指导</w:t>
      </w:r>
      <w:r w:rsidR="006555DA">
        <w:rPr>
          <w:rFonts w:ascii="黑体" w:eastAsia="黑体" w:hint="eastAsia"/>
          <w:b/>
          <w:sz w:val="32"/>
          <w:szCs w:val="32"/>
        </w:rPr>
        <w:t>教师：</w:t>
      </w:r>
      <w:r w:rsidR="006555DA">
        <w:rPr>
          <w:rFonts w:ascii="黑体" w:eastAsia="黑体" w:hint="eastAsia"/>
          <w:b/>
          <w:sz w:val="32"/>
          <w:szCs w:val="32"/>
          <w:u w:val="single"/>
        </w:rPr>
        <w:t xml:space="preserve">           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</w:t>
      </w:r>
      <w:r w:rsidR="00EA1439">
        <w:rPr>
          <w:rFonts w:ascii="黑体" w:eastAsia="黑体" w:hint="eastAsia"/>
          <w:b/>
          <w:sz w:val="32"/>
          <w:szCs w:val="32"/>
          <w:u w:val="single"/>
        </w:rPr>
        <w:t>吴小同</w:t>
      </w:r>
      <w:r w:rsidR="00852516"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 w:rsidR="00852516">
        <w:rPr>
          <w:rFonts w:ascii="黑体" w:eastAsia="黑体"/>
          <w:b/>
          <w:sz w:val="32"/>
          <w:szCs w:val="32"/>
          <w:u w:val="single"/>
        </w:rPr>
        <w:t xml:space="preserve">                 </w:t>
      </w:r>
      <w:r w:rsidR="006555DA">
        <w:rPr>
          <w:rFonts w:ascii="黑体" w:eastAsia="黑体" w:hint="eastAsia"/>
          <w:b/>
          <w:sz w:val="32"/>
          <w:szCs w:val="32"/>
          <w:u w:val="single"/>
        </w:rPr>
        <w:t xml:space="preserve">   </w:t>
      </w:r>
    </w:p>
    <w:p w14:paraId="2CCBC509" w14:textId="77777777" w:rsidR="00BF292F" w:rsidRDefault="00BF292F" w:rsidP="006555DA">
      <w:pPr>
        <w:ind w:firstLineChars="245" w:firstLine="787"/>
        <w:rPr>
          <w:rFonts w:ascii="黑体" w:eastAsia="黑体"/>
          <w:b/>
          <w:sz w:val="32"/>
          <w:szCs w:val="32"/>
          <w:u w:val="single"/>
        </w:rPr>
      </w:pPr>
    </w:p>
    <w:p w14:paraId="2052C409" w14:textId="58E0D704" w:rsidR="00BF292F" w:rsidRPr="0092641A" w:rsidRDefault="006D1307" w:rsidP="00BF292F">
      <w:pPr>
        <w:ind w:firstLineChars="245" w:firstLine="787"/>
        <w:jc w:val="center"/>
        <w:rPr>
          <w:rFonts w:ascii="Times New Roman" w:eastAsia="黑体" w:hAnsi="Times New Roman" w:cs="Times New Roman"/>
          <w:b/>
          <w:sz w:val="32"/>
          <w:szCs w:val="32"/>
        </w:rPr>
      </w:pPr>
      <w:r w:rsidRPr="0092641A">
        <w:rPr>
          <w:rFonts w:ascii="Times New Roman" w:eastAsia="黑体" w:hAnsi="Times New Roman" w:cs="Times New Roman"/>
          <w:b/>
          <w:sz w:val="32"/>
          <w:szCs w:val="32"/>
        </w:rPr>
        <w:t>2022</w:t>
      </w:r>
      <w:r w:rsidR="00BF292F" w:rsidRPr="0092641A">
        <w:rPr>
          <w:rFonts w:ascii="Times New Roman" w:eastAsia="黑体" w:hAnsi="Times New Roman" w:cs="Times New Roman"/>
          <w:b/>
          <w:sz w:val="32"/>
          <w:szCs w:val="32"/>
        </w:rPr>
        <w:t>年</w:t>
      </w:r>
      <w:r w:rsidRPr="0092641A">
        <w:rPr>
          <w:rFonts w:ascii="Times New Roman" w:eastAsia="黑体" w:hAnsi="Times New Roman" w:cs="Times New Roman"/>
          <w:b/>
          <w:sz w:val="32"/>
          <w:szCs w:val="32"/>
        </w:rPr>
        <w:t xml:space="preserve"> </w:t>
      </w:r>
      <w:r w:rsidR="00EA1439">
        <w:rPr>
          <w:rFonts w:ascii="Times New Roman" w:eastAsia="黑体" w:hAnsi="Times New Roman" w:cs="Times New Roman"/>
          <w:b/>
          <w:sz w:val="32"/>
          <w:szCs w:val="32"/>
        </w:rPr>
        <w:t>10</w:t>
      </w:r>
      <w:r w:rsidR="00E74554">
        <w:rPr>
          <w:rFonts w:ascii="Times New Roman" w:eastAsia="黑体" w:hAnsi="Times New Roman" w:cs="Times New Roman"/>
          <w:b/>
          <w:sz w:val="32"/>
          <w:szCs w:val="32"/>
        </w:rPr>
        <w:t xml:space="preserve"> </w:t>
      </w:r>
      <w:r w:rsidR="00BF292F" w:rsidRPr="0092641A">
        <w:rPr>
          <w:rFonts w:ascii="Times New Roman" w:eastAsia="黑体" w:hAnsi="Times New Roman" w:cs="Times New Roman"/>
          <w:b/>
          <w:sz w:val="32"/>
          <w:szCs w:val="32"/>
        </w:rPr>
        <w:t>月</w:t>
      </w:r>
      <w:r w:rsidRPr="0092641A">
        <w:rPr>
          <w:rFonts w:ascii="Times New Roman" w:eastAsia="黑体" w:hAnsi="Times New Roman" w:cs="Times New Roman"/>
          <w:b/>
          <w:sz w:val="32"/>
          <w:szCs w:val="32"/>
        </w:rPr>
        <w:t xml:space="preserve">  </w:t>
      </w:r>
      <w:r w:rsidR="00E74554">
        <w:rPr>
          <w:rFonts w:ascii="Times New Roman" w:eastAsia="黑体" w:hAnsi="Times New Roman" w:cs="Times New Roman"/>
          <w:b/>
          <w:sz w:val="32"/>
          <w:szCs w:val="32"/>
        </w:rPr>
        <w:t xml:space="preserve"> </w:t>
      </w:r>
      <w:r w:rsidR="00BF292F" w:rsidRPr="0092641A">
        <w:rPr>
          <w:rFonts w:ascii="Times New Roman" w:eastAsia="黑体" w:hAnsi="Times New Roman" w:cs="Times New Roman"/>
          <w:b/>
          <w:sz w:val="32"/>
          <w:szCs w:val="32"/>
        </w:rPr>
        <w:t>日</w:t>
      </w:r>
    </w:p>
    <w:p w14:paraId="223757FA" w14:textId="77777777" w:rsidR="00BF292F" w:rsidRDefault="00BF292F" w:rsidP="00BF292F">
      <w:pPr>
        <w:ind w:firstLineChars="245" w:firstLine="787"/>
        <w:jc w:val="center"/>
        <w:rPr>
          <w:rFonts w:ascii="黑体" w:eastAsia="黑体"/>
          <w:b/>
          <w:sz w:val="32"/>
          <w:szCs w:val="32"/>
          <w:u w:val="single"/>
        </w:rPr>
      </w:pPr>
    </w:p>
    <w:p w14:paraId="4036C8F8" w14:textId="77777777" w:rsidR="00BF292F" w:rsidRDefault="00BF292F" w:rsidP="00BF292F">
      <w:pPr>
        <w:ind w:firstLineChars="245" w:firstLine="787"/>
        <w:jc w:val="center"/>
        <w:rPr>
          <w:rFonts w:ascii="黑体" w:eastAsia="黑体"/>
          <w:b/>
          <w:sz w:val="32"/>
          <w:szCs w:val="32"/>
          <w:u w:val="single"/>
        </w:rPr>
      </w:pPr>
    </w:p>
    <w:p w14:paraId="10C89FF3" w14:textId="5F4B64C8" w:rsidR="00DE59CC" w:rsidRDefault="003C0E68" w:rsidP="009679F6">
      <w:pPr>
        <w:pStyle w:val="1"/>
        <w:rPr>
          <w:rFonts w:ascii="Times New Roman" w:hAnsi="Times New Roman" w:cs="Times New Roman"/>
          <w:sz w:val="36"/>
          <w:szCs w:val="36"/>
        </w:rPr>
      </w:pPr>
      <w:r w:rsidRPr="00D67B0F">
        <w:rPr>
          <w:rFonts w:ascii="Times New Roman" w:hAnsi="Times New Roman" w:cs="Times New Roman"/>
          <w:sz w:val="36"/>
          <w:szCs w:val="36"/>
        </w:rPr>
        <w:lastRenderedPageBreak/>
        <w:t>系统目标</w:t>
      </w:r>
    </w:p>
    <w:p w14:paraId="6A6636AD" w14:textId="3DDC7D21" w:rsidR="00FC07F8" w:rsidRPr="00FC07F8" w:rsidRDefault="00FC07F8" w:rsidP="00FC07F8">
      <w:pPr>
        <w:spacing w:line="360" w:lineRule="auto"/>
        <w:ind w:firstLine="420"/>
        <w:rPr>
          <w:rFonts w:asciiTheme="majorEastAsia" w:eastAsiaTheme="majorEastAsia" w:hAnsiTheme="majorEastAsia" w:cstheme="majorEastAsia" w:hint="eastAsia"/>
          <w:sz w:val="24"/>
          <w:szCs w:val="24"/>
        </w:rPr>
      </w:pPr>
      <w:r w:rsidRPr="00FC07F8">
        <w:rPr>
          <w:rFonts w:asciiTheme="majorEastAsia" w:eastAsiaTheme="majorEastAsia" w:hAnsiTheme="majorEastAsia" w:cstheme="majorEastAsia" w:hint="eastAsia"/>
          <w:sz w:val="24"/>
          <w:szCs w:val="24"/>
        </w:rPr>
        <w:t>电子相册</w:t>
      </w:r>
      <w:r w:rsidRPr="00FC07F8">
        <w:rPr>
          <w:rFonts w:asciiTheme="majorEastAsia" w:eastAsiaTheme="majorEastAsia" w:hAnsiTheme="majorEastAsia" w:cstheme="majorEastAsia" w:hint="eastAsia"/>
          <w:sz w:val="24"/>
          <w:szCs w:val="24"/>
        </w:rPr>
        <w:t>管理</w:t>
      </w:r>
      <w:r w:rsidRPr="00FC07F8">
        <w:rPr>
          <w:rFonts w:asciiTheme="majorEastAsia" w:eastAsiaTheme="majorEastAsia" w:hAnsiTheme="majorEastAsia" w:cstheme="majorEastAsia" w:hint="eastAsia"/>
          <w:sz w:val="24"/>
          <w:szCs w:val="24"/>
        </w:rPr>
        <w:t>系统，</w:t>
      </w:r>
      <w:r w:rsidRPr="00FC07F8">
        <w:rPr>
          <w:rFonts w:asciiTheme="majorEastAsia" w:eastAsiaTheme="majorEastAsia" w:hAnsiTheme="majorEastAsia" w:cstheme="majorEastAsia" w:hint="eastAsia"/>
          <w:sz w:val="24"/>
          <w:szCs w:val="24"/>
        </w:rPr>
        <w:t>旨在</w:t>
      </w:r>
      <w:r w:rsidRPr="00FC07F8">
        <w:rPr>
          <w:rFonts w:asciiTheme="majorEastAsia" w:eastAsiaTheme="majorEastAsia" w:hAnsiTheme="majorEastAsia" w:cstheme="majorEastAsia" w:hint="eastAsia"/>
          <w:sz w:val="24"/>
          <w:szCs w:val="24"/>
        </w:rPr>
        <w:t>为用户提供一个以网络相册为主</w:t>
      </w:r>
      <w:r w:rsidRPr="00FC07F8">
        <w:rPr>
          <w:rFonts w:asciiTheme="majorEastAsia" w:eastAsiaTheme="majorEastAsia" w:hAnsiTheme="majorEastAsia" w:cstheme="majorEastAsia" w:hint="eastAsia"/>
          <w:sz w:val="24"/>
          <w:szCs w:val="24"/>
        </w:rPr>
        <w:t>体</w:t>
      </w:r>
      <w:r w:rsidRPr="00FC07F8">
        <w:rPr>
          <w:rFonts w:asciiTheme="majorEastAsia" w:eastAsiaTheme="majorEastAsia" w:hAnsiTheme="majorEastAsia" w:cstheme="majorEastAsia" w:hint="eastAsia"/>
          <w:sz w:val="24"/>
          <w:szCs w:val="24"/>
        </w:rPr>
        <w:t>的开放式交互平台。用户可以</w:t>
      </w:r>
      <w:r w:rsidRPr="00FC07F8">
        <w:rPr>
          <w:rFonts w:asciiTheme="majorEastAsia" w:eastAsiaTheme="majorEastAsia" w:hAnsiTheme="majorEastAsia" w:cstheme="majorEastAsia" w:hint="eastAsia"/>
          <w:sz w:val="24"/>
          <w:szCs w:val="24"/>
        </w:rPr>
        <w:t>创建相册，并在其中上传照片；另外系统拥有分享相册、评论相册等功能，实现用户之间的互动，形成社交网络。</w:t>
      </w:r>
      <w:r>
        <w:rPr>
          <w:rFonts w:asciiTheme="majorEastAsia" w:eastAsiaTheme="majorEastAsia" w:hAnsiTheme="majorEastAsia" w:cstheme="majorEastAsia" w:hint="eastAsia"/>
          <w:sz w:val="24"/>
          <w:szCs w:val="24"/>
        </w:rPr>
        <w:t>解决传统相册难于管理、照片占用存储空间大</w:t>
      </w:r>
      <w:r w:rsidR="00C33DF6">
        <w:rPr>
          <w:rFonts w:asciiTheme="majorEastAsia" w:eastAsiaTheme="majorEastAsia" w:hAnsiTheme="majorEastAsia" w:cstheme="majorEastAsia" w:hint="eastAsia"/>
          <w:sz w:val="24"/>
          <w:szCs w:val="24"/>
        </w:rPr>
        <w:t>等问题，并提供展现和分享的平台。</w:t>
      </w:r>
    </w:p>
    <w:p w14:paraId="49EEDDB2" w14:textId="3D7FBFE8" w:rsidR="00FC07F8" w:rsidRPr="00FC07F8" w:rsidRDefault="00FC07F8" w:rsidP="00FC07F8">
      <w:pPr>
        <w:spacing w:line="360" w:lineRule="auto"/>
        <w:ind w:firstLine="420"/>
        <w:rPr>
          <w:rFonts w:asciiTheme="majorEastAsia" w:eastAsiaTheme="majorEastAsia" w:hAnsiTheme="majorEastAsia" w:cstheme="majorEastAsia" w:hint="eastAsia"/>
          <w:sz w:val="24"/>
          <w:szCs w:val="24"/>
        </w:rPr>
      </w:pPr>
      <w:r w:rsidRPr="00FC07F8">
        <w:rPr>
          <w:rFonts w:asciiTheme="majorEastAsia" w:eastAsiaTheme="majorEastAsia" w:hAnsiTheme="majorEastAsia" w:cstheme="majorEastAsia" w:hint="eastAsia"/>
          <w:sz w:val="24"/>
          <w:szCs w:val="24"/>
        </w:rPr>
        <w:t>同时系统为用户提供简洁</w:t>
      </w:r>
      <w:r>
        <w:rPr>
          <w:rFonts w:asciiTheme="majorEastAsia" w:eastAsiaTheme="majorEastAsia" w:hAnsiTheme="majorEastAsia" w:cstheme="majorEastAsia" w:hint="eastAsia"/>
          <w:sz w:val="24"/>
          <w:szCs w:val="24"/>
        </w:rPr>
        <w:t>的U</w:t>
      </w:r>
      <w:r>
        <w:rPr>
          <w:rFonts w:asciiTheme="majorEastAsia" w:eastAsiaTheme="majorEastAsia" w:hAnsiTheme="majorEastAsia" w:cstheme="majorEastAsia"/>
          <w:sz w:val="24"/>
          <w:szCs w:val="24"/>
        </w:rPr>
        <w:t>I</w:t>
      </w:r>
      <w:r>
        <w:rPr>
          <w:rFonts w:asciiTheme="majorEastAsia" w:eastAsiaTheme="majorEastAsia" w:hAnsiTheme="majorEastAsia" w:cstheme="majorEastAsia" w:hint="eastAsia"/>
          <w:sz w:val="24"/>
          <w:szCs w:val="24"/>
        </w:rPr>
        <w:t>界面，降低操作难度并增强可操作性；提高良好的界面呈现效果，以改善用户体验。</w:t>
      </w:r>
    </w:p>
    <w:p w14:paraId="30A1D005" w14:textId="77777777" w:rsidR="000E1506" w:rsidRPr="00290C87" w:rsidRDefault="00780AC4" w:rsidP="000E1506">
      <w:pPr>
        <w:pStyle w:val="1"/>
        <w:rPr>
          <w:rFonts w:ascii="Times New Roman" w:hAnsi="Times New Roman" w:cs="Times New Roman"/>
          <w:sz w:val="36"/>
          <w:szCs w:val="36"/>
        </w:rPr>
      </w:pPr>
      <w:r w:rsidRPr="00AA1627">
        <w:rPr>
          <w:rFonts w:ascii="Times New Roman" w:hAnsi="Times New Roman" w:cs="Times New Roman"/>
          <w:sz w:val="36"/>
          <w:szCs w:val="36"/>
        </w:rPr>
        <w:t>功</w:t>
      </w:r>
      <w:r w:rsidRPr="00290C87">
        <w:rPr>
          <w:rFonts w:ascii="Times New Roman" w:hAnsi="Times New Roman" w:cs="Times New Roman"/>
          <w:sz w:val="36"/>
          <w:szCs w:val="36"/>
        </w:rPr>
        <w:t>能需求</w:t>
      </w:r>
    </w:p>
    <w:p w14:paraId="4AB62EE6" w14:textId="77777777" w:rsidR="008861F1" w:rsidRPr="00290C87" w:rsidRDefault="004247D8" w:rsidP="006D0991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</w:t>
      </w:r>
      <w:r w:rsidR="00BA4109" w:rsidRPr="00290C87">
        <w:rPr>
          <w:rFonts w:ascii="Times New Roman" w:hAnsi="Times New Roman" w:cs="Times New Roman"/>
        </w:rPr>
        <w:t>结构</w:t>
      </w:r>
    </w:p>
    <w:p w14:paraId="4A321AA6" w14:textId="77777777" w:rsidR="00367AE1" w:rsidRDefault="004247D8" w:rsidP="00367A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包括</w:t>
      </w:r>
      <w:r w:rsidR="00363E5C">
        <w:rPr>
          <w:rFonts w:ascii="Times New Roman" w:hAnsi="Times New Roman" w:cs="Times New Roman" w:hint="eastAsia"/>
        </w:rPr>
        <w:t>系统体系结构、</w:t>
      </w:r>
      <w:r w:rsidR="00EF3E5B">
        <w:rPr>
          <w:rFonts w:ascii="Times New Roman" w:hAnsi="Times New Roman" w:cs="Times New Roman" w:hint="eastAsia"/>
        </w:rPr>
        <w:t>功能框架图</w:t>
      </w:r>
    </w:p>
    <w:p w14:paraId="7F353E1F" w14:textId="77777777" w:rsidR="003125B4" w:rsidRPr="003125B4" w:rsidRDefault="00DA4500" w:rsidP="003125B4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功能描述</w:t>
      </w:r>
    </w:p>
    <w:p w14:paraId="389D3A13" w14:textId="77777777" w:rsidR="00823074" w:rsidRDefault="000A1CE1" w:rsidP="000D1ED5">
      <w:pPr>
        <w:pStyle w:val="3"/>
        <w:rPr>
          <w:rFonts w:ascii="Times New Roman" w:hAnsi="Times New Roman" w:cs="Times New Roman"/>
        </w:rPr>
      </w:pPr>
      <w:r w:rsidRPr="00861E4A">
        <w:rPr>
          <w:rFonts w:ascii="Times New Roman" w:hAnsi="Times New Roman" w:cs="Times New Roman"/>
        </w:rPr>
        <w:t xml:space="preserve"> </w:t>
      </w:r>
      <w:r w:rsidRPr="00861E4A">
        <w:rPr>
          <w:rFonts w:ascii="Times New Roman" w:hAnsi="Times New Roman" w:cs="Times New Roman"/>
        </w:rPr>
        <w:t>功能</w:t>
      </w:r>
      <w:r w:rsidRPr="00861E4A">
        <w:rPr>
          <w:rFonts w:ascii="Times New Roman" w:hAnsi="Times New Roman" w:cs="Times New Roman"/>
        </w:rPr>
        <w:t>1</w:t>
      </w:r>
    </w:p>
    <w:p w14:paraId="02C9CCD6" w14:textId="77777777" w:rsidR="00DD3B57" w:rsidRPr="00DD3B57" w:rsidRDefault="00DD3B57" w:rsidP="00DD3B57">
      <w:r>
        <w:rPr>
          <w:rFonts w:ascii="Times New Roman" w:hAnsi="Times New Roman" w:cs="Times New Roman"/>
          <w:sz w:val="24"/>
          <w:szCs w:val="24"/>
        </w:rPr>
        <w:t>给出功能</w:t>
      </w:r>
      <w:r w:rsidR="00200CAE"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模块的用例图、</w:t>
      </w:r>
      <w:r w:rsidR="008334C6">
        <w:rPr>
          <w:rFonts w:ascii="Times New Roman" w:hAnsi="Times New Roman" w:cs="Times New Roman" w:hint="eastAsia"/>
          <w:sz w:val="24"/>
          <w:szCs w:val="24"/>
        </w:rPr>
        <w:t>用例、</w:t>
      </w:r>
      <w:r>
        <w:rPr>
          <w:rFonts w:ascii="Times New Roman" w:hAnsi="Times New Roman" w:cs="Times New Roman" w:hint="eastAsia"/>
          <w:sz w:val="24"/>
          <w:szCs w:val="24"/>
        </w:rPr>
        <w:t>活动图或泳道图</w:t>
      </w:r>
    </w:p>
    <w:p w14:paraId="12C3F0BB" w14:textId="77777777" w:rsidR="00230222" w:rsidRPr="00861E4A" w:rsidRDefault="008403B5" w:rsidP="00230222">
      <w:pPr>
        <w:pStyle w:val="3"/>
        <w:rPr>
          <w:rFonts w:ascii="Times New Roman" w:hAnsi="Times New Roman" w:cs="Times New Roman"/>
        </w:rPr>
      </w:pPr>
      <w:r w:rsidRPr="00861E4A">
        <w:rPr>
          <w:rFonts w:ascii="Times New Roman" w:hAnsi="Times New Roman" w:cs="Times New Roman"/>
        </w:rPr>
        <w:t>功能</w:t>
      </w:r>
      <w:r w:rsidR="00230222" w:rsidRPr="00861E4A">
        <w:rPr>
          <w:rFonts w:ascii="Times New Roman" w:hAnsi="Times New Roman" w:cs="Times New Roman"/>
        </w:rPr>
        <w:t>2</w:t>
      </w:r>
    </w:p>
    <w:p w14:paraId="01F6F840" w14:textId="77777777" w:rsidR="00230222" w:rsidRDefault="00F940C3" w:rsidP="00230222">
      <w:r>
        <w:t>…………</w:t>
      </w:r>
    </w:p>
    <w:p w14:paraId="7A9E7036" w14:textId="77777777" w:rsidR="00F940C3" w:rsidRDefault="00F940C3" w:rsidP="00230222"/>
    <w:p w14:paraId="2B43B3F8" w14:textId="77777777" w:rsidR="00F940C3" w:rsidRPr="008125BE" w:rsidRDefault="00A93612" w:rsidP="00B11EE0">
      <w:pPr>
        <w:pStyle w:val="2"/>
        <w:rPr>
          <w:rFonts w:ascii="Times New Roman" w:hAnsi="Times New Roman" w:cs="Times New Roman"/>
        </w:rPr>
      </w:pPr>
      <w:r w:rsidRPr="008125BE">
        <w:rPr>
          <w:rFonts w:ascii="Times New Roman" w:hAnsi="Times New Roman" w:cs="Times New Roman"/>
        </w:rPr>
        <w:t>逻辑分析与建模</w:t>
      </w:r>
    </w:p>
    <w:p w14:paraId="5F5BEE4F" w14:textId="77777777" w:rsidR="00355FE5" w:rsidRDefault="00355FE5" w:rsidP="00355FE5">
      <w:pPr>
        <w:pStyle w:val="3"/>
        <w:rPr>
          <w:rFonts w:ascii="Times New Roman" w:hAnsi="Times New Roman" w:cs="Times New Roman"/>
        </w:rPr>
      </w:pPr>
      <w:r w:rsidRPr="00861E4A">
        <w:rPr>
          <w:rFonts w:ascii="Times New Roman" w:hAnsi="Times New Roman" w:cs="Times New Roman"/>
        </w:rPr>
        <w:t>功能</w:t>
      </w:r>
      <w:r w:rsidRPr="00861E4A">
        <w:rPr>
          <w:rFonts w:ascii="Times New Roman" w:hAnsi="Times New Roman" w:cs="Times New Roman"/>
        </w:rPr>
        <w:t>1</w:t>
      </w:r>
    </w:p>
    <w:p w14:paraId="64D235E6" w14:textId="77777777" w:rsidR="0070768C" w:rsidRPr="0070768C" w:rsidRDefault="0065679A" w:rsidP="0070768C">
      <w:r>
        <w:rPr>
          <w:rFonts w:ascii="Times New Roman" w:hAnsi="Times New Roman" w:cs="Times New Roman" w:hint="eastAsia"/>
          <w:sz w:val="24"/>
          <w:szCs w:val="24"/>
        </w:rPr>
        <w:t>给出</w:t>
      </w:r>
      <w:r w:rsidR="00D74C4F">
        <w:rPr>
          <w:rFonts w:ascii="Times New Roman" w:hAnsi="Times New Roman" w:cs="Times New Roman" w:hint="eastAsia"/>
          <w:sz w:val="24"/>
          <w:szCs w:val="24"/>
        </w:rPr>
        <w:t>功能</w:t>
      </w:r>
      <w:r w:rsidR="00D74C4F">
        <w:rPr>
          <w:rFonts w:ascii="Times New Roman" w:hAnsi="Times New Roman" w:cs="Times New Roman" w:hint="eastAsia"/>
          <w:sz w:val="24"/>
          <w:szCs w:val="24"/>
        </w:rPr>
        <w:t>1</w:t>
      </w:r>
      <w:r w:rsidR="00D74C4F"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类模型图和协作模型图</w:t>
      </w:r>
      <w:r w:rsidR="000E211A">
        <w:rPr>
          <w:rFonts w:ascii="Times New Roman" w:hAnsi="Times New Roman" w:cs="Times New Roman" w:hint="eastAsia"/>
          <w:sz w:val="24"/>
          <w:szCs w:val="24"/>
        </w:rPr>
        <w:t>；</w:t>
      </w:r>
    </w:p>
    <w:p w14:paraId="6F6A934A" w14:textId="77777777" w:rsidR="00355FE5" w:rsidRPr="00861E4A" w:rsidRDefault="00355FE5" w:rsidP="00355FE5">
      <w:pPr>
        <w:pStyle w:val="3"/>
        <w:rPr>
          <w:rFonts w:ascii="Times New Roman" w:hAnsi="Times New Roman" w:cs="Times New Roman"/>
        </w:rPr>
      </w:pPr>
      <w:r w:rsidRPr="00861E4A">
        <w:rPr>
          <w:rFonts w:ascii="Times New Roman" w:hAnsi="Times New Roman" w:cs="Times New Roman"/>
        </w:rPr>
        <w:lastRenderedPageBreak/>
        <w:t>功能</w:t>
      </w:r>
      <w:r w:rsidRPr="00861E4A">
        <w:rPr>
          <w:rFonts w:ascii="Times New Roman" w:hAnsi="Times New Roman" w:cs="Times New Roman"/>
        </w:rPr>
        <w:t>2</w:t>
      </w:r>
    </w:p>
    <w:p w14:paraId="66A17CCF" w14:textId="77777777" w:rsidR="00E43187" w:rsidRDefault="0070768C" w:rsidP="00E431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</w:t>
      </w:r>
    </w:p>
    <w:p w14:paraId="5C3E0603" w14:textId="77777777" w:rsidR="0070768C" w:rsidRDefault="0070768C" w:rsidP="00E43187">
      <w:pPr>
        <w:rPr>
          <w:rFonts w:ascii="Times New Roman" w:hAnsi="Times New Roman" w:cs="Times New Roman"/>
        </w:rPr>
      </w:pPr>
    </w:p>
    <w:p w14:paraId="527981BF" w14:textId="77777777" w:rsidR="0070768C" w:rsidRPr="008125BE" w:rsidRDefault="0070768C" w:rsidP="00E43187">
      <w:pPr>
        <w:rPr>
          <w:rFonts w:ascii="Times New Roman" w:hAnsi="Times New Roman" w:cs="Times New Roman"/>
        </w:rPr>
      </w:pPr>
    </w:p>
    <w:p w14:paraId="1A73625E" w14:textId="77777777" w:rsidR="00AA28D3" w:rsidRPr="008125BE" w:rsidRDefault="00AA28D3" w:rsidP="00AA28D3">
      <w:pPr>
        <w:rPr>
          <w:rFonts w:ascii="Times New Roman" w:hAnsi="Times New Roman" w:cs="Times New Roman"/>
        </w:rPr>
      </w:pPr>
    </w:p>
    <w:p w14:paraId="57916BCA" w14:textId="77777777" w:rsidR="000B038A" w:rsidRDefault="00677D1A" w:rsidP="000B038A">
      <w:pPr>
        <w:pStyle w:val="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非</w:t>
      </w:r>
      <w:r w:rsidR="000B038A" w:rsidRPr="00AA1627">
        <w:rPr>
          <w:rFonts w:ascii="Times New Roman" w:hAnsi="Times New Roman" w:cs="Times New Roman"/>
          <w:sz w:val="36"/>
          <w:szCs w:val="36"/>
        </w:rPr>
        <w:t>功</w:t>
      </w:r>
      <w:r w:rsidR="000B038A" w:rsidRPr="00290C87">
        <w:rPr>
          <w:rFonts w:ascii="Times New Roman" w:hAnsi="Times New Roman" w:cs="Times New Roman"/>
          <w:sz w:val="36"/>
          <w:szCs w:val="36"/>
        </w:rPr>
        <w:t>能需求</w:t>
      </w:r>
    </w:p>
    <w:p w14:paraId="07F5C259" w14:textId="77777777" w:rsidR="00C97E6D" w:rsidRDefault="00C97E6D" w:rsidP="00C97E6D">
      <w:pPr>
        <w:pStyle w:val="2"/>
      </w:pPr>
      <w:r>
        <w:rPr>
          <w:rFonts w:hint="eastAsia"/>
        </w:rPr>
        <w:t>界面需求</w:t>
      </w:r>
    </w:p>
    <w:p w14:paraId="7A2D7F16" w14:textId="77777777" w:rsidR="00C97E6D" w:rsidRPr="00C97E6D" w:rsidRDefault="00C97E6D" w:rsidP="00C97E6D">
      <w:pPr>
        <w:spacing w:line="360" w:lineRule="auto"/>
        <w:ind w:firstLine="420"/>
        <w:rPr>
          <w:rFonts w:asciiTheme="majorEastAsia" w:eastAsiaTheme="majorEastAsia" w:hAnsiTheme="majorEastAsia" w:cstheme="majorEastAsia"/>
          <w:sz w:val="24"/>
          <w:szCs w:val="24"/>
        </w:rPr>
      </w:pPr>
      <w:r w:rsidRPr="00C97E6D">
        <w:rPr>
          <w:rFonts w:asciiTheme="majorEastAsia" w:eastAsiaTheme="majorEastAsia" w:hAnsiTheme="majorEastAsia" w:cstheme="majorEastAsia" w:hint="eastAsia"/>
          <w:sz w:val="24"/>
          <w:szCs w:val="24"/>
        </w:rPr>
        <w:t>软件界面简洁，操作方式直观、简单。</w:t>
      </w:r>
    </w:p>
    <w:p w14:paraId="3E715605" w14:textId="59438C4C" w:rsidR="00C97E6D" w:rsidRPr="00C97E6D" w:rsidRDefault="00C97E6D" w:rsidP="00C97E6D">
      <w:pPr>
        <w:pStyle w:val="2"/>
      </w:pPr>
      <w:bookmarkStart w:id="0" w:name="_Toc57238389"/>
      <w:bookmarkStart w:id="1" w:name="_Toc9050"/>
      <w:r w:rsidRPr="00C97E6D">
        <w:t>易用需求</w:t>
      </w:r>
      <w:bookmarkEnd w:id="0"/>
      <w:bookmarkEnd w:id="1"/>
    </w:p>
    <w:p w14:paraId="1CFDCE5E" w14:textId="77777777" w:rsidR="00C97E6D" w:rsidRPr="00C97E6D" w:rsidRDefault="00C97E6D" w:rsidP="00C97E6D">
      <w:pPr>
        <w:spacing w:line="360" w:lineRule="auto"/>
        <w:ind w:firstLine="420"/>
        <w:rPr>
          <w:rFonts w:asciiTheme="majorEastAsia" w:eastAsiaTheme="majorEastAsia" w:hAnsiTheme="majorEastAsia" w:cstheme="majorEastAsia"/>
          <w:sz w:val="24"/>
          <w:szCs w:val="24"/>
        </w:rPr>
      </w:pPr>
      <w:r w:rsidRPr="00C97E6D">
        <w:rPr>
          <w:rFonts w:asciiTheme="majorEastAsia" w:eastAsiaTheme="majorEastAsia" w:hAnsiTheme="majorEastAsia" w:cstheme="majorEastAsia" w:hint="eastAsia"/>
          <w:sz w:val="24"/>
          <w:szCs w:val="24"/>
        </w:rPr>
        <w:t>软件目标人群为全部年龄段，故要求操作难度符合各年龄段人的接受能力，软件出错错误率低。</w:t>
      </w:r>
    </w:p>
    <w:p w14:paraId="4FE2A9BD" w14:textId="23B4ED62" w:rsidR="00C97E6D" w:rsidRPr="00C97E6D" w:rsidRDefault="00C97E6D" w:rsidP="00C97E6D">
      <w:pPr>
        <w:pStyle w:val="2"/>
      </w:pPr>
      <w:bookmarkStart w:id="2" w:name="_Toc57238390"/>
      <w:bookmarkStart w:id="3" w:name="_Toc9588"/>
      <w:r w:rsidRPr="00C97E6D">
        <w:t>安全性需求</w:t>
      </w:r>
      <w:bookmarkEnd w:id="2"/>
      <w:bookmarkEnd w:id="3"/>
    </w:p>
    <w:p w14:paraId="45969D56" w14:textId="77777777" w:rsidR="00C97E6D" w:rsidRPr="00C97E6D" w:rsidRDefault="00C97E6D" w:rsidP="00C97E6D">
      <w:pPr>
        <w:spacing w:line="360" w:lineRule="auto"/>
        <w:ind w:firstLine="420"/>
        <w:rPr>
          <w:rFonts w:asciiTheme="majorEastAsia" w:eastAsiaTheme="majorEastAsia" w:hAnsiTheme="majorEastAsia" w:cstheme="majorEastAsia"/>
          <w:sz w:val="24"/>
          <w:szCs w:val="24"/>
        </w:rPr>
      </w:pPr>
      <w:r w:rsidRPr="00C97E6D">
        <w:rPr>
          <w:rFonts w:asciiTheme="majorEastAsia" w:eastAsiaTheme="majorEastAsia" w:hAnsiTheme="majorEastAsia" w:cstheme="majorEastAsia" w:hint="eastAsia"/>
          <w:sz w:val="24"/>
          <w:szCs w:val="24"/>
        </w:rPr>
        <w:t>软件保证不能被授权用户以外的任何人访问的能力</w:t>
      </w:r>
      <w:r w:rsidRPr="00C97E6D">
        <w:rPr>
          <w:rFonts w:asciiTheme="majorEastAsia" w:eastAsiaTheme="majorEastAsia" w:hAnsiTheme="majorEastAsia" w:cstheme="majorEastAsia"/>
          <w:sz w:val="24"/>
          <w:szCs w:val="24"/>
        </w:rPr>
        <w:t xml:space="preserve"> 。</w:t>
      </w:r>
    </w:p>
    <w:p w14:paraId="3E1ED8BD" w14:textId="77777777" w:rsidR="00C97E6D" w:rsidRPr="00C97E6D" w:rsidRDefault="00C97E6D" w:rsidP="00C97E6D">
      <w:pPr>
        <w:spacing w:line="360" w:lineRule="auto"/>
        <w:ind w:firstLine="420"/>
        <w:rPr>
          <w:rFonts w:asciiTheme="majorEastAsia" w:eastAsiaTheme="majorEastAsia" w:hAnsiTheme="majorEastAsia" w:cstheme="majorEastAsia"/>
          <w:sz w:val="24"/>
          <w:szCs w:val="24"/>
        </w:rPr>
      </w:pPr>
      <w:r w:rsidRPr="00C97E6D">
        <w:rPr>
          <w:rFonts w:asciiTheme="majorEastAsia" w:eastAsiaTheme="majorEastAsia" w:hAnsiTheme="majorEastAsia" w:cstheme="majorEastAsia" w:hint="eastAsia"/>
          <w:sz w:val="24"/>
          <w:szCs w:val="24"/>
        </w:rPr>
        <w:t>软件授权用户可以不受阻止的访问数据、与其他软件的兼容能力和产品的强壮度。</w:t>
      </w:r>
    </w:p>
    <w:p w14:paraId="406DA519" w14:textId="77777777" w:rsidR="00C97E6D" w:rsidRPr="00C97E6D" w:rsidRDefault="00C97E6D" w:rsidP="00C97E6D">
      <w:pPr>
        <w:spacing w:line="360" w:lineRule="auto"/>
        <w:ind w:firstLine="420"/>
        <w:rPr>
          <w:rFonts w:asciiTheme="majorEastAsia" w:eastAsiaTheme="majorEastAsia" w:hAnsiTheme="majorEastAsia" w:cstheme="majorEastAsia"/>
          <w:sz w:val="24"/>
          <w:szCs w:val="24"/>
        </w:rPr>
      </w:pPr>
      <w:r w:rsidRPr="00C97E6D">
        <w:rPr>
          <w:rFonts w:asciiTheme="majorEastAsia" w:eastAsiaTheme="majorEastAsia" w:hAnsiTheme="majorEastAsia" w:cstheme="majorEastAsia" w:hint="eastAsia"/>
          <w:sz w:val="24"/>
          <w:szCs w:val="24"/>
        </w:rPr>
        <w:t>软件可以在任何时间段完成使用。</w:t>
      </w:r>
    </w:p>
    <w:p w14:paraId="49639323" w14:textId="41CFCB2D" w:rsidR="00C97E6D" w:rsidRPr="00C97E6D" w:rsidRDefault="00C97E6D" w:rsidP="00C97E6D">
      <w:pPr>
        <w:pStyle w:val="2"/>
      </w:pPr>
      <w:bookmarkStart w:id="4" w:name="_Toc21394"/>
      <w:bookmarkStart w:id="5" w:name="_Toc57238391"/>
      <w:r w:rsidRPr="00C97E6D">
        <w:t>系统的可扩充性与可维护性</w:t>
      </w:r>
      <w:bookmarkEnd w:id="4"/>
      <w:bookmarkEnd w:id="5"/>
    </w:p>
    <w:p w14:paraId="0C108481" w14:textId="77777777" w:rsidR="00C97E6D" w:rsidRPr="00C97E6D" w:rsidRDefault="00C97E6D" w:rsidP="00C97E6D">
      <w:pPr>
        <w:spacing w:line="360" w:lineRule="auto"/>
        <w:ind w:firstLine="420"/>
        <w:rPr>
          <w:rFonts w:asciiTheme="majorEastAsia" w:eastAsiaTheme="majorEastAsia" w:hAnsiTheme="majorEastAsia" w:cstheme="majorEastAsia"/>
          <w:sz w:val="24"/>
          <w:szCs w:val="24"/>
        </w:rPr>
      </w:pPr>
      <w:r w:rsidRPr="00C97E6D">
        <w:rPr>
          <w:rFonts w:asciiTheme="majorEastAsia" w:eastAsiaTheme="majorEastAsia" w:hAnsiTheme="majorEastAsia" w:cstheme="majorEastAsia" w:hint="eastAsia"/>
          <w:sz w:val="24"/>
          <w:szCs w:val="24"/>
        </w:rPr>
        <w:t>软件在技术变化或业务变化时，可以进行设计实现的修改，甚至进行产品定义的修改。</w:t>
      </w:r>
    </w:p>
    <w:p w14:paraId="70B7F3B8" w14:textId="2CFE621D" w:rsidR="00C97E6D" w:rsidRPr="00C97E6D" w:rsidRDefault="00C97E6D" w:rsidP="00C97E6D">
      <w:pPr>
        <w:pStyle w:val="2"/>
      </w:pPr>
      <w:bookmarkStart w:id="6" w:name="_Toc57238392"/>
      <w:bookmarkStart w:id="7" w:name="_Toc2147"/>
      <w:r w:rsidRPr="00C97E6D">
        <w:t>非功能需求检验</w:t>
      </w:r>
      <w:bookmarkEnd w:id="6"/>
      <w:bookmarkEnd w:id="7"/>
    </w:p>
    <w:p w14:paraId="5C0DD626" w14:textId="77777777" w:rsidR="00C97E6D" w:rsidRPr="00C97E6D" w:rsidRDefault="00C97E6D" w:rsidP="00C97E6D">
      <w:pPr>
        <w:spacing w:line="360" w:lineRule="auto"/>
        <w:ind w:firstLine="420"/>
        <w:rPr>
          <w:rFonts w:asciiTheme="majorEastAsia" w:eastAsiaTheme="majorEastAsia" w:hAnsiTheme="majorEastAsia" w:cstheme="majorEastAsia"/>
          <w:sz w:val="24"/>
          <w:szCs w:val="24"/>
        </w:rPr>
      </w:pPr>
      <w:r w:rsidRPr="00C97E6D">
        <w:rPr>
          <w:rFonts w:asciiTheme="majorEastAsia" w:eastAsiaTheme="majorEastAsia" w:hAnsiTheme="majorEastAsia" w:cstheme="majorEastAsia" w:hint="eastAsia"/>
          <w:sz w:val="24"/>
          <w:szCs w:val="24"/>
        </w:rPr>
        <w:t>通过将非功能性需求量化，用一些用来指定非功能性系统特性的度量的测试</w:t>
      </w:r>
      <w:r w:rsidRPr="00C97E6D">
        <w:rPr>
          <w:rFonts w:asciiTheme="majorEastAsia" w:eastAsiaTheme="majorEastAsia" w:hAnsiTheme="majorEastAsia" w:cstheme="majorEastAsia" w:hint="eastAsia"/>
          <w:sz w:val="24"/>
          <w:szCs w:val="24"/>
        </w:rPr>
        <w:lastRenderedPageBreak/>
        <w:t>可使其验证更为客观。</w:t>
      </w:r>
    </w:p>
    <w:p w14:paraId="00E114B4" w14:textId="77777777" w:rsidR="00B472CF" w:rsidRPr="00C97E6D" w:rsidRDefault="00B472CF" w:rsidP="00B472CF"/>
    <w:p w14:paraId="55E3FB95" w14:textId="77777777" w:rsidR="00887180" w:rsidRDefault="00467158" w:rsidP="00887180">
      <w:pPr>
        <w:pStyle w:val="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任务分工</w:t>
      </w:r>
    </w:p>
    <w:p w14:paraId="263753D4" w14:textId="63B6154F" w:rsidR="00AA28D3" w:rsidRPr="00FF49D1" w:rsidRDefault="00C33DF6" w:rsidP="00FF49D1">
      <w:pPr>
        <w:spacing w:line="360" w:lineRule="auto"/>
        <w:ind w:firstLine="420"/>
        <w:rPr>
          <w:rFonts w:asciiTheme="majorEastAsia" w:eastAsiaTheme="majorEastAsia" w:hAnsiTheme="majorEastAsia" w:cstheme="majorEastAsia"/>
          <w:sz w:val="24"/>
          <w:szCs w:val="24"/>
        </w:rPr>
      </w:pPr>
      <w:r w:rsidRPr="00FF49D1">
        <w:rPr>
          <w:rFonts w:asciiTheme="majorEastAsia" w:eastAsiaTheme="majorEastAsia" w:hAnsiTheme="majorEastAsia" w:cstheme="majorEastAsia" w:hint="eastAsia"/>
          <w:sz w:val="24"/>
          <w:szCs w:val="24"/>
        </w:rPr>
        <w:t>小组成员分工明确，在各司其职的基础上相互协作，积极沟通，顺利完成此次需求分析任务。</w:t>
      </w:r>
    </w:p>
    <w:p w14:paraId="5B5C5D73" w14:textId="71A93494" w:rsidR="00C33DF6" w:rsidRPr="00FF49D1" w:rsidRDefault="00C33DF6" w:rsidP="00FF49D1">
      <w:pPr>
        <w:spacing w:line="360" w:lineRule="auto"/>
        <w:ind w:firstLine="420"/>
        <w:rPr>
          <w:rFonts w:asciiTheme="majorEastAsia" w:eastAsiaTheme="majorEastAsia" w:hAnsiTheme="majorEastAsia" w:cstheme="majorEastAsia"/>
          <w:sz w:val="24"/>
          <w:szCs w:val="24"/>
        </w:rPr>
      </w:pPr>
      <w:r w:rsidRPr="00FF49D1">
        <w:rPr>
          <w:rFonts w:asciiTheme="majorEastAsia" w:eastAsiaTheme="majorEastAsia" w:hAnsiTheme="majorEastAsia" w:cstheme="majorEastAsia" w:hint="eastAsia"/>
          <w:sz w:val="24"/>
          <w:szCs w:val="24"/>
        </w:rPr>
        <w:t>本次任务具体分工情况如</w:t>
      </w:r>
      <w:r w:rsidR="00FF49D1" w:rsidRPr="00FF49D1">
        <w:rPr>
          <w:rFonts w:asciiTheme="majorEastAsia" w:eastAsiaTheme="majorEastAsia" w:hAnsiTheme="majorEastAsia" w:cstheme="majorEastAsia"/>
          <w:sz w:val="24"/>
          <w:szCs w:val="24"/>
        </w:rPr>
        <w:fldChar w:fldCharType="begin"/>
      </w:r>
      <w:r w:rsidR="00FF49D1" w:rsidRPr="00FF49D1">
        <w:rPr>
          <w:rFonts w:asciiTheme="majorEastAsia" w:eastAsiaTheme="majorEastAsia" w:hAnsiTheme="majorEastAsia" w:cstheme="majorEastAsia"/>
          <w:sz w:val="24"/>
          <w:szCs w:val="24"/>
        </w:rPr>
        <w:instrText xml:space="preserve"> </w:instrText>
      </w:r>
      <w:r w:rsidR="00FF49D1" w:rsidRPr="00FF49D1">
        <w:rPr>
          <w:rFonts w:asciiTheme="majorEastAsia" w:eastAsiaTheme="majorEastAsia" w:hAnsiTheme="majorEastAsia" w:cstheme="majorEastAsia" w:hint="eastAsia"/>
          <w:sz w:val="24"/>
          <w:szCs w:val="24"/>
        </w:rPr>
        <w:instrText>REF _Ref116924923 \h</w:instrText>
      </w:r>
      <w:r w:rsidR="00FF49D1" w:rsidRPr="00FF49D1">
        <w:rPr>
          <w:rFonts w:asciiTheme="majorEastAsia" w:eastAsiaTheme="majorEastAsia" w:hAnsiTheme="majorEastAsia" w:cstheme="majorEastAsia"/>
          <w:sz w:val="24"/>
          <w:szCs w:val="24"/>
        </w:rPr>
        <w:instrText xml:space="preserve"> </w:instrText>
      </w:r>
      <w:r w:rsidR="00FF49D1" w:rsidRPr="00FF49D1">
        <w:rPr>
          <w:rFonts w:asciiTheme="majorEastAsia" w:eastAsiaTheme="majorEastAsia" w:hAnsiTheme="majorEastAsia" w:cstheme="majorEastAsia"/>
          <w:sz w:val="24"/>
          <w:szCs w:val="24"/>
        </w:rPr>
      </w:r>
      <w:r w:rsidR="00FF49D1">
        <w:rPr>
          <w:rFonts w:asciiTheme="majorEastAsia" w:eastAsiaTheme="majorEastAsia" w:hAnsiTheme="majorEastAsia" w:cstheme="majorEastAsia"/>
          <w:sz w:val="24"/>
          <w:szCs w:val="24"/>
        </w:rPr>
        <w:instrText xml:space="preserve"> \* MERGEFORMAT </w:instrText>
      </w:r>
      <w:r w:rsidR="00FF49D1" w:rsidRPr="00FF49D1">
        <w:rPr>
          <w:rFonts w:asciiTheme="majorEastAsia" w:eastAsiaTheme="majorEastAsia" w:hAnsiTheme="majorEastAsia" w:cstheme="majorEastAsia"/>
          <w:sz w:val="24"/>
          <w:szCs w:val="24"/>
        </w:rPr>
        <w:fldChar w:fldCharType="separate"/>
      </w:r>
      <w:r w:rsidR="00FF49D1" w:rsidRPr="00FF49D1">
        <w:rPr>
          <w:rFonts w:asciiTheme="majorEastAsia" w:eastAsiaTheme="majorEastAsia" w:hAnsiTheme="majorEastAsia" w:cstheme="majorEastAsia" w:hint="eastAsia"/>
          <w:sz w:val="24"/>
          <w:szCs w:val="24"/>
        </w:rPr>
        <w:t xml:space="preserve">表格 </w:t>
      </w:r>
      <w:r w:rsidR="00FF49D1" w:rsidRPr="00FF49D1">
        <w:rPr>
          <w:rFonts w:asciiTheme="majorEastAsia" w:eastAsiaTheme="majorEastAsia" w:hAnsiTheme="majorEastAsia" w:cstheme="majorEastAsia"/>
          <w:sz w:val="24"/>
          <w:szCs w:val="24"/>
        </w:rPr>
        <w:t>1</w:t>
      </w:r>
      <w:r w:rsidR="00FF49D1" w:rsidRPr="00FF49D1">
        <w:rPr>
          <w:rFonts w:asciiTheme="majorEastAsia" w:eastAsiaTheme="majorEastAsia" w:hAnsiTheme="majorEastAsia" w:cstheme="majorEastAsia"/>
          <w:sz w:val="24"/>
          <w:szCs w:val="24"/>
        </w:rPr>
        <w:fldChar w:fldCharType="end"/>
      </w:r>
      <w:r w:rsidR="00FF49D1" w:rsidRPr="00FF49D1">
        <w:rPr>
          <w:rFonts w:asciiTheme="majorEastAsia" w:eastAsiaTheme="majorEastAsia" w:hAnsiTheme="majorEastAsia" w:cstheme="majorEastAsia" w:hint="eastAsia"/>
          <w:sz w:val="24"/>
          <w:szCs w:val="24"/>
        </w:rPr>
        <w:t>所示</w:t>
      </w:r>
      <w:r w:rsidR="00FF49D1">
        <w:rPr>
          <w:rFonts w:asciiTheme="majorEastAsia" w:eastAsiaTheme="majorEastAsia" w:hAnsiTheme="majorEastAsia" w:cstheme="majorEastAsia" w:hint="eastAsia"/>
          <w:sz w:val="24"/>
          <w:szCs w:val="24"/>
        </w:rPr>
        <w:t>。</w:t>
      </w:r>
    </w:p>
    <w:p w14:paraId="27715EFC" w14:textId="6ECDB06C" w:rsidR="00FF49D1" w:rsidRDefault="00FF49D1" w:rsidP="00FF49D1">
      <w:pPr>
        <w:pStyle w:val="ab"/>
        <w:keepNext/>
        <w:jc w:val="center"/>
      </w:pPr>
      <w:bookmarkStart w:id="8" w:name="_Ref11692492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8"/>
      <w:r>
        <w:t xml:space="preserve"> </w:t>
      </w:r>
      <w:r>
        <w:rPr>
          <w:rFonts w:hint="eastAsia"/>
        </w:rPr>
        <w:t>分工情况</w:t>
      </w: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2611"/>
        <w:gridCol w:w="2611"/>
      </w:tblGrid>
      <w:tr w:rsidR="00C33DF6" w14:paraId="688638DA" w14:textId="77777777" w:rsidTr="00FF4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16121364" w14:textId="39D7DB18" w:rsidR="00C33DF6" w:rsidRDefault="00C33DF6" w:rsidP="00C33DF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成员姓名</w:t>
            </w:r>
          </w:p>
        </w:tc>
        <w:tc>
          <w:tcPr>
            <w:tcW w:w="2611" w:type="dxa"/>
          </w:tcPr>
          <w:p w14:paraId="4E7E90CF" w14:textId="102B9FA7" w:rsidR="00C33DF6" w:rsidRDefault="00C33DF6" w:rsidP="00C33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分工模块</w:t>
            </w:r>
          </w:p>
        </w:tc>
      </w:tr>
      <w:tr w:rsidR="00C33DF6" w14:paraId="22D7015D" w14:textId="77777777" w:rsidTr="00FF4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003FF35E" w14:textId="46A1F96B" w:rsidR="00C33DF6" w:rsidRDefault="00C33DF6" w:rsidP="00C33DF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陈国栋</w:t>
            </w:r>
          </w:p>
        </w:tc>
        <w:tc>
          <w:tcPr>
            <w:tcW w:w="2611" w:type="dxa"/>
          </w:tcPr>
          <w:p w14:paraId="57BA68D9" w14:textId="0A0455EC" w:rsidR="00C33DF6" w:rsidRDefault="00C33DF6" w:rsidP="00C33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系统目标</w:t>
            </w:r>
          </w:p>
          <w:p w14:paraId="1E112C06" w14:textId="1C101292" w:rsidR="00C33DF6" w:rsidRDefault="00C33DF6" w:rsidP="00C33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非功能需求</w:t>
            </w:r>
          </w:p>
          <w:p w14:paraId="6DEA625D" w14:textId="713969F4" w:rsidR="00C33DF6" w:rsidRDefault="00C33DF6" w:rsidP="00C33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任务分工</w:t>
            </w:r>
          </w:p>
          <w:p w14:paraId="30680D67" w14:textId="5B209B87" w:rsidR="00C33DF6" w:rsidRDefault="00C33DF6" w:rsidP="00C33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总结体会</w:t>
            </w:r>
          </w:p>
        </w:tc>
      </w:tr>
      <w:tr w:rsidR="00C33DF6" w14:paraId="7FC57F76" w14:textId="77777777" w:rsidTr="00FF49D1">
        <w:trPr>
          <w:trHeight w:val="7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2D5BFF97" w14:textId="458A8882" w:rsidR="00C33DF6" w:rsidRDefault="00FF49D1" w:rsidP="00C33DF6">
            <w:pPr>
              <w:rPr>
                <w:rFonts w:hint="eastAsia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刁</w:t>
            </w:r>
            <w:proofErr w:type="gramEnd"/>
            <w:r>
              <w:rPr>
                <w:rFonts w:hint="eastAsia"/>
                <w:sz w:val="24"/>
                <w:szCs w:val="24"/>
              </w:rPr>
              <w:t>骕</w:t>
            </w:r>
          </w:p>
        </w:tc>
        <w:tc>
          <w:tcPr>
            <w:tcW w:w="2611" w:type="dxa"/>
          </w:tcPr>
          <w:p w14:paraId="3D68FD2D" w14:textId="5BC31C15" w:rsidR="00C33DF6" w:rsidRDefault="00FF49D1" w:rsidP="00C33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.1 </w:t>
            </w:r>
            <w:r>
              <w:rPr>
                <w:rFonts w:hint="eastAsia"/>
                <w:sz w:val="24"/>
                <w:szCs w:val="24"/>
              </w:rPr>
              <w:t>系统结构</w:t>
            </w:r>
          </w:p>
        </w:tc>
      </w:tr>
      <w:tr w:rsidR="00C33DF6" w14:paraId="10ADECBF" w14:textId="77777777" w:rsidTr="00FF4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56B7C315" w14:textId="6C1A0E91" w:rsidR="00C33DF6" w:rsidRDefault="00FF49D1" w:rsidP="00C33DF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俞樾</w:t>
            </w:r>
          </w:p>
        </w:tc>
        <w:tc>
          <w:tcPr>
            <w:tcW w:w="2611" w:type="dxa"/>
          </w:tcPr>
          <w:p w14:paraId="62C3E826" w14:textId="3888C11D" w:rsidR="00C33DF6" w:rsidRDefault="00FF49D1" w:rsidP="00C33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.2 </w:t>
            </w:r>
            <w:r>
              <w:rPr>
                <w:rFonts w:hint="eastAsia"/>
                <w:sz w:val="24"/>
                <w:szCs w:val="24"/>
              </w:rPr>
              <w:t>功能描述</w:t>
            </w:r>
          </w:p>
        </w:tc>
      </w:tr>
      <w:tr w:rsidR="00C33DF6" w14:paraId="74C739BF" w14:textId="77777777" w:rsidTr="00FF49D1">
        <w:trPr>
          <w:trHeight w:val="7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7B602749" w14:textId="3BF649CC" w:rsidR="00C33DF6" w:rsidRDefault="00FF49D1" w:rsidP="00C33DF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程冬阳</w:t>
            </w:r>
          </w:p>
        </w:tc>
        <w:tc>
          <w:tcPr>
            <w:tcW w:w="2611" w:type="dxa"/>
          </w:tcPr>
          <w:p w14:paraId="32D01BCC" w14:textId="68468E9B" w:rsidR="00C33DF6" w:rsidRDefault="00FF49D1" w:rsidP="00C33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.2 </w:t>
            </w:r>
            <w:r>
              <w:rPr>
                <w:rFonts w:hint="eastAsia"/>
                <w:sz w:val="24"/>
                <w:szCs w:val="24"/>
              </w:rPr>
              <w:t>功能描述</w:t>
            </w:r>
          </w:p>
        </w:tc>
      </w:tr>
      <w:tr w:rsidR="00C33DF6" w14:paraId="09A8F6D9" w14:textId="77777777" w:rsidTr="00FF4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19FF5005" w14:textId="2AB5568A" w:rsidR="00C33DF6" w:rsidRDefault="00FF49D1" w:rsidP="00C33DF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费超</w:t>
            </w:r>
          </w:p>
        </w:tc>
        <w:tc>
          <w:tcPr>
            <w:tcW w:w="2611" w:type="dxa"/>
          </w:tcPr>
          <w:p w14:paraId="72AD9E90" w14:textId="7BABFFD1" w:rsidR="00C33DF6" w:rsidRDefault="00FF49D1" w:rsidP="00C33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.3 </w:t>
            </w:r>
            <w:r>
              <w:rPr>
                <w:rFonts w:hint="eastAsia"/>
                <w:sz w:val="24"/>
                <w:szCs w:val="24"/>
              </w:rPr>
              <w:t>逻辑分析与建模</w:t>
            </w:r>
          </w:p>
        </w:tc>
      </w:tr>
      <w:tr w:rsidR="00C33DF6" w14:paraId="6FEEBA05" w14:textId="77777777" w:rsidTr="00FF49D1">
        <w:trPr>
          <w:trHeight w:val="7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3212921D" w14:textId="7F860DD8" w:rsidR="00C33DF6" w:rsidRDefault="00FF49D1" w:rsidP="00C33DF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张美晗</w:t>
            </w:r>
          </w:p>
        </w:tc>
        <w:tc>
          <w:tcPr>
            <w:tcW w:w="2611" w:type="dxa"/>
          </w:tcPr>
          <w:p w14:paraId="0D7C2D9E" w14:textId="1DF701A2" w:rsidR="00C33DF6" w:rsidRDefault="00FF49D1" w:rsidP="00C33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.3 </w:t>
            </w:r>
            <w:r>
              <w:rPr>
                <w:rFonts w:hint="eastAsia"/>
                <w:sz w:val="24"/>
                <w:szCs w:val="24"/>
              </w:rPr>
              <w:t>逻辑分析与建模</w:t>
            </w:r>
          </w:p>
        </w:tc>
      </w:tr>
    </w:tbl>
    <w:p w14:paraId="43905413" w14:textId="77777777" w:rsidR="00C33DF6" w:rsidRPr="00C33DF6" w:rsidRDefault="00C33DF6" w:rsidP="00C33DF6">
      <w:pPr>
        <w:rPr>
          <w:rFonts w:hint="eastAsia"/>
          <w:sz w:val="24"/>
          <w:szCs w:val="24"/>
        </w:rPr>
      </w:pPr>
    </w:p>
    <w:p w14:paraId="3397C302" w14:textId="77777777" w:rsidR="001423BF" w:rsidRDefault="00A17BB3" w:rsidP="001423BF">
      <w:pPr>
        <w:pStyle w:val="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总结和体会</w:t>
      </w:r>
    </w:p>
    <w:p w14:paraId="15D82D21" w14:textId="77777777" w:rsidR="002D4374" w:rsidRDefault="006A32B3" w:rsidP="002D4374">
      <w:pPr>
        <w:spacing w:line="360" w:lineRule="auto"/>
        <w:ind w:firstLine="420"/>
        <w:rPr>
          <w:rFonts w:asciiTheme="majorEastAsia" w:eastAsiaTheme="majorEastAsia" w:hAnsiTheme="majorEastAsia" w:cstheme="majorEastAsia"/>
          <w:sz w:val="24"/>
          <w:szCs w:val="24"/>
        </w:rPr>
      </w:pPr>
      <w:r w:rsidRPr="002D4374">
        <w:rPr>
          <w:rFonts w:asciiTheme="majorEastAsia" w:eastAsiaTheme="majorEastAsia" w:hAnsiTheme="majorEastAsia" w:cstheme="majorEastAsia" w:hint="eastAsia"/>
          <w:sz w:val="24"/>
          <w:szCs w:val="24"/>
        </w:rPr>
        <w:t>历经</w:t>
      </w:r>
      <w:r w:rsidR="002D4374">
        <w:rPr>
          <w:rFonts w:asciiTheme="majorEastAsia" w:eastAsiaTheme="majorEastAsia" w:hAnsiTheme="majorEastAsia" w:cstheme="majorEastAsia" w:hint="eastAsia"/>
          <w:sz w:val="24"/>
          <w:szCs w:val="24"/>
        </w:rPr>
        <w:t>两</w:t>
      </w:r>
      <w:r w:rsidRPr="002D4374">
        <w:rPr>
          <w:rFonts w:asciiTheme="majorEastAsia" w:eastAsiaTheme="majorEastAsia" w:hAnsiTheme="majorEastAsia" w:cstheme="majorEastAsia" w:hint="eastAsia"/>
          <w:sz w:val="24"/>
          <w:szCs w:val="24"/>
        </w:rPr>
        <w:t>个星期，我们小组</w:t>
      </w:r>
      <w:r w:rsidR="002D4374">
        <w:rPr>
          <w:rFonts w:asciiTheme="majorEastAsia" w:eastAsiaTheme="majorEastAsia" w:hAnsiTheme="majorEastAsia" w:cstheme="majorEastAsia" w:hint="eastAsia"/>
          <w:sz w:val="24"/>
          <w:szCs w:val="24"/>
        </w:rPr>
        <w:t>成员</w:t>
      </w:r>
      <w:r w:rsidRPr="002D4374">
        <w:rPr>
          <w:rFonts w:asciiTheme="majorEastAsia" w:eastAsiaTheme="majorEastAsia" w:hAnsiTheme="majorEastAsia" w:cstheme="majorEastAsia" w:hint="eastAsia"/>
          <w:sz w:val="24"/>
          <w:szCs w:val="24"/>
        </w:rPr>
        <w:t>通力合作，顺利完成了电子相册的需求分析任务。</w:t>
      </w:r>
    </w:p>
    <w:p w14:paraId="6020F925" w14:textId="1C2D6DC0" w:rsidR="001423BF" w:rsidRPr="002D4374" w:rsidRDefault="006A32B3" w:rsidP="002D4374">
      <w:pPr>
        <w:spacing w:line="360" w:lineRule="auto"/>
        <w:ind w:firstLine="420"/>
        <w:rPr>
          <w:rFonts w:asciiTheme="majorEastAsia" w:eastAsiaTheme="majorEastAsia" w:hAnsiTheme="majorEastAsia" w:cstheme="majorEastAsia"/>
          <w:sz w:val="24"/>
          <w:szCs w:val="24"/>
        </w:rPr>
      </w:pPr>
      <w:r w:rsidRPr="002D4374">
        <w:rPr>
          <w:rFonts w:asciiTheme="majorEastAsia" w:eastAsiaTheme="majorEastAsia" w:hAnsiTheme="majorEastAsia" w:cstheme="majorEastAsia" w:hint="eastAsia"/>
          <w:sz w:val="24"/>
          <w:szCs w:val="24"/>
        </w:rPr>
        <w:t>我们小组的目标是制作一个电子相册系统，使得用户通过前端网页上传管理</w:t>
      </w:r>
      <w:r w:rsidR="002D4374" w:rsidRPr="002D4374">
        <w:rPr>
          <w:rFonts w:asciiTheme="majorEastAsia" w:eastAsiaTheme="majorEastAsia" w:hAnsiTheme="majorEastAsia" w:cstheme="majorEastAsia" w:hint="eastAsia"/>
          <w:sz w:val="24"/>
          <w:szCs w:val="24"/>
        </w:rPr>
        <w:t>照片，并计划实现类似朋友圈的照片</w:t>
      </w:r>
      <w:proofErr w:type="gramStart"/>
      <w:r w:rsidR="002D4374" w:rsidRPr="002D4374">
        <w:rPr>
          <w:rFonts w:asciiTheme="majorEastAsia" w:eastAsiaTheme="majorEastAsia" w:hAnsiTheme="majorEastAsia" w:cstheme="majorEastAsia" w:hint="eastAsia"/>
          <w:sz w:val="24"/>
          <w:szCs w:val="24"/>
        </w:rPr>
        <w:t>分享点赞评论</w:t>
      </w:r>
      <w:proofErr w:type="gramEnd"/>
      <w:r w:rsidR="002D4374" w:rsidRPr="002D4374">
        <w:rPr>
          <w:rFonts w:asciiTheme="majorEastAsia" w:eastAsiaTheme="majorEastAsia" w:hAnsiTheme="majorEastAsia" w:cstheme="majorEastAsia" w:hint="eastAsia"/>
          <w:sz w:val="24"/>
          <w:szCs w:val="24"/>
        </w:rPr>
        <w:t>功能，在电子相册的基础上实现社交平台的植入。</w:t>
      </w:r>
    </w:p>
    <w:p w14:paraId="6EE96458" w14:textId="12F8C38E" w:rsidR="002D4374" w:rsidRPr="002D4374" w:rsidRDefault="002D4374" w:rsidP="002D4374">
      <w:pPr>
        <w:spacing w:line="360" w:lineRule="auto"/>
        <w:ind w:firstLine="420"/>
        <w:rPr>
          <w:rFonts w:asciiTheme="majorEastAsia" w:eastAsiaTheme="majorEastAsia" w:hAnsiTheme="majorEastAsia" w:cstheme="majorEastAsia"/>
          <w:sz w:val="24"/>
          <w:szCs w:val="24"/>
        </w:rPr>
      </w:pPr>
      <w:r w:rsidRPr="002D4374">
        <w:rPr>
          <w:rFonts w:asciiTheme="majorEastAsia" w:eastAsiaTheme="majorEastAsia" w:hAnsiTheme="majorEastAsia" w:cstheme="majorEastAsia" w:hint="eastAsia"/>
          <w:sz w:val="24"/>
          <w:szCs w:val="24"/>
        </w:rPr>
        <w:lastRenderedPageBreak/>
        <w:t>整个过程离不开小组各位成员的努力，在第二部分功能需求，各位成员更是花费了大量精力绘制系统结构图、系统框架图、用例图、活动图、类图等等，在此过程中我们掌握了Visio软件的使用方法以及软件工程中需求分析所需的各类图的画法，巩固了课堂知识，更把知识运用于实践当中，收获颇丰。</w:t>
      </w:r>
    </w:p>
    <w:p w14:paraId="6C72D881" w14:textId="130155F8" w:rsidR="002D4374" w:rsidRPr="002D4374" w:rsidRDefault="002D4374" w:rsidP="002D4374">
      <w:pPr>
        <w:spacing w:line="360" w:lineRule="auto"/>
        <w:ind w:firstLine="420"/>
        <w:rPr>
          <w:rFonts w:asciiTheme="majorEastAsia" w:eastAsiaTheme="majorEastAsia" w:hAnsiTheme="majorEastAsia" w:cstheme="majorEastAsia" w:hint="eastAsia"/>
          <w:sz w:val="24"/>
          <w:szCs w:val="24"/>
        </w:rPr>
      </w:pPr>
      <w:r w:rsidRPr="002D4374">
        <w:rPr>
          <w:rFonts w:asciiTheme="majorEastAsia" w:eastAsiaTheme="majorEastAsia" w:hAnsiTheme="majorEastAsia" w:cstheme="majorEastAsia" w:hint="eastAsia"/>
          <w:sz w:val="24"/>
          <w:szCs w:val="24"/>
        </w:rPr>
        <w:t>另外，此次需求分析仅为我们小组对电子相册系统的初步需求分析，后续可能会有新功能的加入或完善，我们将通过接下来的学习进一步完善我们的需求分析，致力于做出一个功能完善、实用性强的电子相册系统。</w:t>
      </w:r>
    </w:p>
    <w:sectPr w:rsidR="002D4374" w:rsidRPr="002D4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665A7" w14:textId="77777777" w:rsidR="0072592D" w:rsidRDefault="0072592D" w:rsidP="00EA1439">
      <w:r>
        <w:separator/>
      </w:r>
    </w:p>
  </w:endnote>
  <w:endnote w:type="continuationSeparator" w:id="0">
    <w:p w14:paraId="35809EEE" w14:textId="77777777" w:rsidR="0072592D" w:rsidRDefault="0072592D" w:rsidP="00EA1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7DB2D" w14:textId="77777777" w:rsidR="0072592D" w:rsidRDefault="0072592D" w:rsidP="00EA1439">
      <w:r>
        <w:separator/>
      </w:r>
    </w:p>
  </w:footnote>
  <w:footnote w:type="continuationSeparator" w:id="0">
    <w:p w14:paraId="688895CB" w14:textId="77777777" w:rsidR="0072592D" w:rsidRDefault="0072592D" w:rsidP="00EA14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D39F8B"/>
    <w:multiLevelType w:val="multilevel"/>
    <w:tmpl w:val="AFD39F8B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B3019980"/>
    <w:multiLevelType w:val="multilevel"/>
    <w:tmpl w:val="B3019980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BB317CD8"/>
    <w:multiLevelType w:val="multilevel"/>
    <w:tmpl w:val="BB317CD8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BD7E9F90"/>
    <w:multiLevelType w:val="multilevel"/>
    <w:tmpl w:val="BD7E9F90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C26A3AED"/>
    <w:multiLevelType w:val="multilevel"/>
    <w:tmpl w:val="C26A3AED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C77231F8"/>
    <w:multiLevelType w:val="multilevel"/>
    <w:tmpl w:val="C77231F8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D378EBB9"/>
    <w:multiLevelType w:val="multilevel"/>
    <w:tmpl w:val="D378EBB9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E39A9DB8"/>
    <w:multiLevelType w:val="multilevel"/>
    <w:tmpl w:val="E39A9DB8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0235DC0"/>
    <w:multiLevelType w:val="multilevel"/>
    <w:tmpl w:val="00235DC0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7532B3B"/>
    <w:multiLevelType w:val="multilevel"/>
    <w:tmpl w:val="07532B3B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B3C49C3"/>
    <w:multiLevelType w:val="multilevel"/>
    <w:tmpl w:val="0B3C49C3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A26ABAD"/>
    <w:multiLevelType w:val="multilevel"/>
    <w:tmpl w:val="1A26ABAD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1C9EBF9"/>
    <w:multiLevelType w:val="multilevel"/>
    <w:tmpl w:val="21C9EBF9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69C0E0"/>
    <w:multiLevelType w:val="multilevel"/>
    <w:tmpl w:val="2369C0E0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94DA75"/>
    <w:multiLevelType w:val="multilevel"/>
    <w:tmpl w:val="3994DA75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EE9B09"/>
    <w:multiLevelType w:val="multilevel"/>
    <w:tmpl w:val="3BEE9B09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1D36EF7"/>
    <w:multiLevelType w:val="hybridMultilevel"/>
    <w:tmpl w:val="59627DE2"/>
    <w:lvl w:ilvl="0" w:tplc="F16E8CF6">
      <w:start w:val="1"/>
      <w:numFmt w:val="japaneseCounting"/>
      <w:lvlText w:val="第%1章"/>
      <w:lvlJc w:val="left"/>
      <w:pPr>
        <w:ind w:left="1116" w:hanging="1116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19E727"/>
    <w:multiLevelType w:val="multilevel"/>
    <w:tmpl w:val="4F19E727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7A3582"/>
    <w:multiLevelType w:val="multilevel"/>
    <w:tmpl w:val="507A358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50434E"/>
    <w:multiLevelType w:val="multilevel"/>
    <w:tmpl w:val="5850434E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B65DD6"/>
    <w:multiLevelType w:val="multilevel"/>
    <w:tmpl w:val="E88A748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492985348">
    <w:abstractNumId w:val="16"/>
  </w:num>
  <w:num w:numId="2" w16cid:durableId="1657878178">
    <w:abstractNumId w:val="19"/>
  </w:num>
  <w:num w:numId="3" w16cid:durableId="205219454">
    <w:abstractNumId w:val="9"/>
  </w:num>
  <w:num w:numId="4" w16cid:durableId="2045523552">
    <w:abstractNumId w:val="8"/>
  </w:num>
  <w:num w:numId="5" w16cid:durableId="165635240">
    <w:abstractNumId w:val="18"/>
  </w:num>
  <w:num w:numId="6" w16cid:durableId="700252382">
    <w:abstractNumId w:val="1"/>
  </w:num>
  <w:num w:numId="7" w16cid:durableId="1345594684">
    <w:abstractNumId w:val="12"/>
  </w:num>
  <w:num w:numId="8" w16cid:durableId="435059776">
    <w:abstractNumId w:val="17"/>
  </w:num>
  <w:num w:numId="9" w16cid:durableId="1899824966">
    <w:abstractNumId w:val="0"/>
  </w:num>
  <w:num w:numId="10" w16cid:durableId="124590291">
    <w:abstractNumId w:val="3"/>
  </w:num>
  <w:num w:numId="11" w16cid:durableId="1247690130">
    <w:abstractNumId w:val="14"/>
  </w:num>
  <w:num w:numId="12" w16cid:durableId="714818898">
    <w:abstractNumId w:val="13"/>
  </w:num>
  <w:num w:numId="13" w16cid:durableId="1695955588">
    <w:abstractNumId w:val="7"/>
  </w:num>
  <w:num w:numId="14" w16cid:durableId="819423254">
    <w:abstractNumId w:val="6"/>
  </w:num>
  <w:num w:numId="15" w16cid:durableId="2138833294">
    <w:abstractNumId w:val="15"/>
  </w:num>
  <w:num w:numId="16" w16cid:durableId="47534986">
    <w:abstractNumId w:val="2"/>
  </w:num>
  <w:num w:numId="17" w16cid:durableId="18433868">
    <w:abstractNumId w:val="11"/>
  </w:num>
  <w:num w:numId="18" w16cid:durableId="210001676">
    <w:abstractNumId w:val="4"/>
  </w:num>
  <w:num w:numId="19" w16cid:durableId="290406545">
    <w:abstractNumId w:val="5"/>
  </w:num>
  <w:num w:numId="20" w16cid:durableId="1256475808">
    <w:abstractNumId w:val="10"/>
  </w:num>
  <w:num w:numId="21" w16cid:durableId="721252319">
    <w:abstractNumId w:val="20"/>
  </w:num>
  <w:num w:numId="22" w16cid:durableId="829295461">
    <w:abstractNumId w:val="20"/>
  </w:num>
  <w:num w:numId="23" w16cid:durableId="651757882">
    <w:abstractNumId w:val="20"/>
  </w:num>
  <w:num w:numId="24" w16cid:durableId="2144225235">
    <w:abstractNumId w:val="20"/>
  </w:num>
  <w:num w:numId="25" w16cid:durableId="567961912">
    <w:abstractNumId w:val="20"/>
  </w:num>
  <w:num w:numId="26" w16cid:durableId="1052727490">
    <w:abstractNumId w:val="20"/>
  </w:num>
  <w:num w:numId="27" w16cid:durableId="2057922184">
    <w:abstractNumId w:val="20"/>
  </w:num>
  <w:num w:numId="28" w16cid:durableId="589433354">
    <w:abstractNumId w:val="20"/>
  </w:num>
  <w:num w:numId="29" w16cid:durableId="86536875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8E"/>
    <w:rsid w:val="000033BD"/>
    <w:rsid w:val="00083666"/>
    <w:rsid w:val="000A1CE1"/>
    <w:rsid w:val="000A578E"/>
    <w:rsid w:val="000B038A"/>
    <w:rsid w:val="000B2F3F"/>
    <w:rsid w:val="000D1ED5"/>
    <w:rsid w:val="000E1506"/>
    <w:rsid w:val="000E211A"/>
    <w:rsid w:val="000E4ADF"/>
    <w:rsid w:val="0012607E"/>
    <w:rsid w:val="001423BF"/>
    <w:rsid w:val="00145BE8"/>
    <w:rsid w:val="001471E9"/>
    <w:rsid w:val="0014786C"/>
    <w:rsid w:val="00182715"/>
    <w:rsid w:val="00186DA5"/>
    <w:rsid w:val="001D5CDA"/>
    <w:rsid w:val="001D6508"/>
    <w:rsid w:val="001F44CF"/>
    <w:rsid w:val="00200CAE"/>
    <w:rsid w:val="00230222"/>
    <w:rsid w:val="00254A24"/>
    <w:rsid w:val="00262872"/>
    <w:rsid w:val="00264B2F"/>
    <w:rsid w:val="00290C87"/>
    <w:rsid w:val="002B5246"/>
    <w:rsid w:val="002D1AB1"/>
    <w:rsid w:val="002D4374"/>
    <w:rsid w:val="002F6A9D"/>
    <w:rsid w:val="00310BA7"/>
    <w:rsid w:val="00311EF2"/>
    <w:rsid w:val="003125B4"/>
    <w:rsid w:val="00330549"/>
    <w:rsid w:val="00355FE5"/>
    <w:rsid w:val="00363E5C"/>
    <w:rsid w:val="00367AE1"/>
    <w:rsid w:val="003C0E68"/>
    <w:rsid w:val="004049B1"/>
    <w:rsid w:val="004145E9"/>
    <w:rsid w:val="00422729"/>
    <w:rsid w:val="004247D8"/>
    <w:rsid w:val="004325F6"/>
    <w:rsid w:val="00467158"/>
    <w:rsid w:val="004C34B0"/>
    <w:rsid w:val="00504A95"/>
    <w:rsid w:val="00510BB7"/>
    <w:rsid w:val="005112B9"/>
    <w:rsid w:val="005167C0"/>
    <w:rsid w:val="005305AD"/>
    <w:rsid w:val="00532A32"/>
    <w:rsid w:val="00533C0B"/>
    <w:rsid w:val="005A3AFA"/>
    <w:rsid w:val="00621B0A"/>
    <w:rsid w:val="006545FD"/>
    <w:rsid w:val="006555DA"/>
    <w:rsid w:val="0065679A"/>
    <w:rsid w:val="00661D36"/>
    <w:rsid w:val="00666833"/>
    <w:rsid w:val="00677D1A"/>
    <w:rsid w:val="006A32B3"/>
    <w:rsid w:val="006C658A"/>
    <w:rsid w:val="006D0991"/>
    <w:rsid w:val="006D1307"/>
    <w:rsid w:val="006E38CF"/>
    <w:rsid w:val="006F0872"/>
    <w:rsid w:val="0070768C"/>
    <w:rsid w:val="0072592D"/>
    <w:rsid w:val="007304B4"/>
    <w:rsid w:val="00764B9A"/>
    <w:rsid w:val="00780AC4"/>
    <w:rsid w:val="00781B48"/>
    <w:rsid w:val="007A3EC4"/>
    <w:rsid w:val="007F07F6"/>
    <w:rsid w:val="0081074C"/>
    <w:rsid w:val="008111DB"/>
    <w:rsid w:val="008125BE"/>
    <w:rsid w:val="00823074"/>
    <w:rsid w:val="008334C6"/>
    <w:rsid w:val="008403B5"/>
    <w:rsid w:val="00852516"/>
    <w:rsid w:val="008552A1"/>
    <w:rsid w:val="00861E4A"/>
    <w:rsid w:val="0086410A"/>
    <w:rsid w:val="008861F1"/>
    <w:rsid w:val="00887180"/>
    <w:rsid w:val="00894F37"/>
    <w:rsid w:val="00896407"/>
    <w:rsid w:val="008F0DF1"/>
    <w:rsid w:val="009058A6"/>
    <w:rsid w:val="0092641A"/>
    <w:rsid w:val="009679F6"/>
    <w:rsid w:val="009724CA"/>
    <w:rsid w:val="009C268B"/>
    <w:rsid w:val="009C7270"/>
    <w:rsid w:val="009E504E"/>
    <w:rsid w:val="00A17BB3"/>
    <w:rsid w:val="00A536BE"/>
    <w:rsid w:val="00A707F4"/>
    <w:rsid w:val="00A93612"/>
    <w:rsid w:val="00A95228"/>
    <w:rsid w:val="00AA1627"/>
    <w:rsid w:val="00AA28D3"/>
    <w:rsid w:val="00B11EE0"/>
    <w:rsid w:val="00B174E5"/>
    <w:rsid w:val="00B34DED"/>
    <w:rsid w:val="00B46FC9"/>
    <w:rsid w:val="00B472CF"/>
    <w:rsid w:val="00B52B96"/>
    <w:rsid w:val="00B57A46"/>
    <w:rsid w:val="00B715E3"/>
    <w:rsid w:val="00B83903"/>
    <w:rsid w:val="00B90CEC"/>
    <w:rsid w:val="00BA4109"/>
    <w:rsid w:val="00BA4A31"/>
    <w:rsid w:val="00BB549C"/>
    <w:rsid w:val="00BF292F"/>
    <w:rsid w:val="00C26E9D"/>
    <w:rsid w:val="00C31127"/>
    <w:rsid w:val="00C33DF6"/>
    <w:rsid w:val="00C42219"/>
    <w:rsid w:val="00C51596"/>
    <w:rsid w:val="00C643EB"/>
    <w:rsid w:val="00C91398"/>
    <w:rsid w:val="00C97E6D"/>
    <w:rsid w:val="00CB07BC"/>
    <w:rsid w:val="00D32F8E"/>
    <w:rsid w:val="00D57BA6"/>
    <w:rsid w:val="00D67B0F"/>
    <w:rsid w:val="00D74C4F"/>
    <w:rsid w:val="00DA4500"/>
    <w:rsid w:val="00DC00B9"/>
    <w:rsid w:val="00DC1F67"/>
    <w:rsid w:val="00DD2DA1"/>
    <w:rsid w:val="00DD3B57"/>
    <w:rsid w:val="00DE59CC"/>
    <w:rsid w:val="00DE6BC9"/>
    <w:rsid w:val="00DF736D"/>
    <w:rsid w:val="00E05B5E"/>
    <w:rsid w:val="00E1438B"/>
    <w:rsid w:val="00E43187"/>
    <w:rsid w:val="00E74554"/>
    <w:rsid w:val="00EA0929"/>
    <w:rsid w:val="00EA1439"/>
    <w:rsid w:val="00EA45EB"/>
    <w:rsid w:val="00EC4BFE"/>
    <w:rsid w:val="00ED3029"/>
    <w:rsid w:val="00ED507E"/>
    <w:rsid w:val="00EF3E5B"/>
    <w:rsid w:val="00F350AC"/>
    <w:rsid w:val="00F472F3"/>
    <w:rsid w:val="00F940C3"/>
    <w:rsid w:val="00FC07F8"/>
    <w:rsid w:val="00FD5141"/>
    <w:rsid w:val="00FE6073"/>
    <w:rsid w:val="00FF384D"/>
    <w:rsid w:val="00FF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CC60B"/>
  <w15:docId w15:val="{B1912319-B10F-46F7-BF3B-8E79C7A7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79F6"/>
    <w:pPr>
      <w:keepNext/>
      <w:keepLines/>
      <w:numPr>
        <w:numId w:val="2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79F6"/>
    <w:pPr>
      <w:keepNext/>
      <w:keepLines/>
      <w:numPr>
        <w:ilvl w:val="1"/>
        <w:numId w:val="2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79F6"/>
    <w:pPr>
      <w:keepNext/>
      <w:keepLines/>
      <w:numPr>
        <w:ilvl w:val="2"/>
        <w:numId w:val="2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79F6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79F6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79F6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79F6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79F6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79F6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55D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555DA"/>
    <w:rPr>
      <w:sz w:val="18"/>
      <w:szCs w:val="18"/>
    </w:rPr>
  </w:style>
  <w:style w:type="paragraph" w:styleId="a5">
    <w:name w:val="List Paragraph"/>
    <w:basedOn w:val="a"/>
    <w:uiPriority w:val="34"/>
    <w:qFormat/>
    <w:rsid w:val="00A707F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679F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7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679F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679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679F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679F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679F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679F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679F6"/>
    <w:rPr>
      <w:rFonts w:asciiTheme="majorHAnsi" w:eastAsiaTheme="majorEastAsia" w:hAnsiTheme="majorHAnsi" w:cstheme="majorBidi"/>
      <w:szCs w:val="21"/>
    </w:rPr>
  </w:style>
  <w:style w:type="paragraph" w:styleId="a6">
    <w:name w:val="header"/>
    <w:basedOn w:val="a"/>
    <w:link w:val="a7"/>
    <w:uiPriority w:val="99"/>
    <w:unhideWhenUsed/>
    <w:rsid w:val="00EA1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A143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A1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A1439"/>
    <w:rPr>
      <w:sz w:val="18"/>
      <w:szCs w:val="18"/>
    </w:rPr>
  </w:style>
  <w:style w:type="table" w:styleId="aa">
    <w:name w:val="Table Grid"/>
    <w:basedOn w:val="a1"/>
    <w:uiPriority w:val="59"/>
    <w:rsid w:val="00C33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C33DF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FF49D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b">
    <w:name w:val="caption"/>
    <w:basedOn w:val="a"/>
    <w:next w:val="a"/>
    <w:uiPriority w:val="35"/>
    <w:unhideWhenUsed/>
    <w:qFormat/>
    <w:rsid w:val="00FF49D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8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xt19\Desktop\&#12298;&#36719;&#20214;&#24037;&#31243;&#12299;&#38754;&#21521;&#23545;&#35937;&#38656;&#27714;&#20998;&#26512;&#25253;&#21578;&#27169;&#26495;(1)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ACC81-0A51-406E-8571-F9A02A101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《软件工程》面向对象需求分析报告模板(1)</Template>
  <TotalTime>38</TotalTime>
  <Pages>5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xiaotong wu</dc:creator>
  <cp:lastModifiedBy>陈 国栋</cp:lastModifiedBy>
  <cp:revision>5</cp:revision>
  <dcterms:created xsi:type="dcterms:W3CDTF">2022-10-04T12:09:00Z</dcterms:created>
  <dcterms:modified xsi:type="dcterms:W3CDTF">2022-10-17T11:02:00Z</dcterms:modified>
</cp:coreProperties>
</file>